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5"/>
        <w:gridCol w:w="3648"/>
      </w:tblGrid>
      <w:tr w:rsidR="001B420B" w:rsidRPr="00F40E66" w14:paraId="3F90114F" w14:textId="77777777" w:rsidTr="00CB1B1E">
        <w:trPr>
          <w:trHeight w:val="281"/>
        </w:trPr>
        <w:tc>
          <w:tcPr>
            <w:tcW w:w="1410" w:type="dxa"/>
          </w:tcPr>
          <w:p w14:paraId="42398E00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38" w:type="dxa"/>
          </w:tcPr>
          <w:p w14:paraId="350972B0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299" w:type="dxa"/>
          </w:tcPr>
          <w:p w14:paraId="468197DD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6" w:type="dxa"/>
          </w:tcPr>
          <w:p w14:paraId="74ABCF86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45" w:type="dxa"/>
          </w:tcPr>
          <w:p w14:paraId="7E454A80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48" w:type="dxa"/>
          </w:tcPr>
          <w:p w14:paraId="43481666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2DAD0B30" w14:textId="77777777" w:rsidTr="00CB1B1E">
        <w:tc>
          <w:tcPr>
            <w:tcW w:w="1410" w:type="dxa"/>
          </w:tcPr>
          <w:p w14:paraId="14F4DDC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38" w:type="dxa"/>
          </w:tcPr>
          <w:p w14:paraId="10EC686B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021</w:t>
            </w:r>
          </w:p>
        </w:tc>
        <w:tc>
          <w:tcPr>
            <w:tcW w:w="1299" w:type="dxa"/>
          </w:tcPr>
          <w:p w14:paraId="586E9DE5" w14:textId="77777777" w:rsidR="001B420B" w:rsidRPr="00F40E66" w:rsidRDefault="00CB1B1E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4</w:t>
            </w:r>
          </w:p>
        </w:tc>
        <w:tc>
          <w:tcPr>
            <w:tcW w:w="816" w:type="dxa"/>
          </w:tcPr>
          <w:p w14:paraId="26AC4FE8" w14:textId="46E762F9" w:rsidR="001B420B" w:rsidRPr="00F40E66" w:rsidRDefault="00F86EBE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A</w:t>
            </w:r>
          </w:p>
        </w:tc>
        <w:tc>
          <w:tcPr>
            <w:tcW w:w="2545" w:type="dxa"/>
          </w:tcPr>
          <w:p w14:paraId="3B823878" w14:textId="1FB11C76" w:rsidR="001B420B" w:rsidRPr="00F40E66" w:rsidRDefault="00F86EBE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0120053</w:t>
            </w:r>
          </w:p>
        </w:tc>
        <w:tc>
          <w:tcPr>
            <w:tcW w:w="3648" w:type="dxa"/>
          </w:tcPr>
          <w:p w14:paraId="0DBD2E7C" w14:textId="21103AAD" w:rsidR="001B420B" w:rsidRPr="00F40E66" w:rsidRDefault="00F86EBE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山口純也</w:t>
            </w:r>
          </w:p>
        </w:tc>
      </w:tr>
    </w:tbl>
    <w:p w14:paraId="6292F67E" w14:textId="77777777" w:rsidR="009A452D" w:rsidRPr="009652EE" w:rsidRDefault="00AD2EB9" w:rsidP="005C153B">
      <w:pPr>
        <w:widowControl w:val="0"/>
        <w:jc w:val="both"/>
        <w:rPr>
          <w:rFonts w:ascii="Meiryo UI" w:eastAsia="Meiryo UI" w:hAnsi="Meiryo UI" w:cs="ＭＳ Ｐゴシック"/>
          <w:sz w:val="21"/>
          <w:szCs w:val="21"/>
        </w:rPr>
      </w:pPr>
      <w:r w:rsidRPr="00CB1B1E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614BA" wp14:editId="6155DD90">
                <wp:simplePos x="0" y="0"/>
                <wp:positionH relativeFrom="column">
                  <wp:posOffset>-28575</wp:posOffset>
                </wp:positionH>
                <wp:positionV relativeFrom="paragraph">
                  <wp:posOffset>63500</wp:posOffset>
                </wp:positionV>
                <wp:extent cx="6705600" cy="78105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9A6EA" id="正方形/長方形 1" o:spid="_x0000_s1026" style="position:absolute;left:0;text-align:left;margin-left:-2.25pt;margin-top:5pt;width:528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" filled="f" strokecolor="black [3213]" strokeweight="1pt"/>
            </w:pict>
          </mc:Fallback>
        </mc:AlternateContent>
      </w:r>
      <w:r w:rsidR="00CB1B1E" w:rsidRPr="00CB1B1E">
        <w:rPr>
          <w:rFonts w:ascii="Meiryo UI" w:eastAsia="Meiryo UI" w:hAnsi="Meiryo UI" w:cs="ＭＳ Ｐゴシック" w:hint="eastAsia"/>
          <w:sz w:val="21"/>
          <w:szCs w:val="21"/>
        </w:rPr>
        <w:t>レポート(</w:t>
      </w:r>
      <w:r w:rsidR="00CB1B1E" w:rsidRPr="00CB1B1E">
        <w:rPr>
          <w:rFonts w:ascii="Meiryo UI" w:eastAsia="Meiryo UI" w:hAnsi="Meiryo UI" w:cs="ＭＳ Ｐゴシック"/>
          <w:sz w:val="21"/>
          <w:szCs w:val="21"/>
        </w:rPr>
        <w:t>5)</w:t>
      </w:r>
      <w:r w:rsidR="00CB1B1E" w:rsidRPr="00CB1B1E">
        <w:rPr>
          <w:rFonts w:ascii="Meiryo UI" w:eastAsia="Meiryo UI" w:hAnsi="Meiryo UI" w:cs="ＭＳ Ｐゴシック" w:hint="eastAsia"/>
          <w:sz w:val="21"/>
          <w:szCs w:val="21"/>
        </w:rPr>
        <w:t>で開発するA</w:t>
      </w:r>
      <w:r w:rsidR="00CB1B1E" w:rsidRPr="00CB1B1E">
        <w:rPr>
          <w:rFonts w:ascii="Meiryo UI" w:eastAsia="Meiryo UI" w:hAnsi="Meiryo UI" w:cs="ＭＳ Ｐゴシック"/>
          <w:sz w:val="21"/>
          <w:szCs w:val="21"/>
        </w:rPr>
        <w:t>PI</w:t>
      </w:r>
      <w:r w:rsidR="00CB1B1E" w:rsidRPr="00CB1B1E">
        <w:rPr>
          <w:rFonts w:ascii="Meiryo UI" w:eastAsia="Meiryo UI" w:hAnsi="Meiryo UI" w:cs="ＭＳ Ｐゴシック" w:hint="eastAsia"/>
          <w:sz w:val="21"/>
          <w:szCs w:val="21"/>
        </w:rPr>
        <w:t>を使ったシステムについて企画、要件定義を行ってください。</w:t>
      </w:r>
      <w:r w:rsidR="003C1CB1" w:rsidRPr="00CB1B1E">
        <w:rPr>
          <w:rFonts w:ascii="Meiryo UI" w:eastAsia="Meiryo UI" w:hAnsi="Meiryo UI" w:hint="eastAsia"/>
          <w:sz w:val="21"/>
          <w:szCs w:val="21"/>
        </w:rPr>
        <w:t>ページ数や文字数よりも、</w:t>
      </w:r>
      <w:r>
        <w:rPr>
          <w:rFonts w:ascii="Meiryo UI" w:eastAsia="Meiryo UI" w:hAnsi="Meiryo UI" w:hint="eastAsia"/>
          <w:sz w:val="21"/>
          <w:szCs w:val="21"/>
        </w:rPr>
        <w:t>読んで</w:t>
      </w:r>
      <w:r w:rsidR="003C1CB1" w:rsidRPr="00CB1B1E">
        <w:rPr>
          <w:rFonts w:ascii="Meiryo UI" w:eastAsia="Meiryo UI" w:hAnsi="Meiryo UI" w:hint="eastAsia"/>
          <w:sz w:val="21"/>
          <w:szCs w:val="21"/>
        </w:rPr>
        <w:t>わかりやすく書けているかどうかが、点数アップの分かれ目です。</w:t>
      </w:r>
      <w:r w:rsidR="009652EE">
        <w:rPr>
          <w:rFonts w:ascii="Meiryo UI" w:eastAsia="Meiryo UI" w:hAnsi="Meiryo UI" w:hint="eastAsia"/>
          <w:sz w:val="21"/>
          <w:szCs w:val="21"/>
        </w:rPr>
        <w:t>本レポートにおける要件定義項目は、本来の要件定義項目から抜粋した簡易な内容になっています。</w:t>
      </w:r>
    </w:p>
    <w:p w14:paraId="3B07399C" w14:textId="77777777" w:rsidR="00CB1B1E" w:rsidRDefault="00CB1B1E" w:rsidP="00CB1B1E">
      <w:pPr>
        <w:pStyle w:val="1"/>
        <w:rPr>
          <w:rFonts w:ascii="Meiryo UI" w:eastAsia="Meiryo UI" w:hAnsi="Meiryo UI"/>
        </w:rPr>
      </w:pPr>
      <w:r w:rsidRPr="00CB1B1E">
        <w:rPr>
          <w:rFonts w:ascii="Meiryo UI" w:eastAsia="Meiryo UI" w:hAnsi="Meiryo UI" w:hint="eastAsia"/>
        </w:rPr>
        <w:t>種別</w:t>
      </w:r>
    </w:p>
    <w:p w14:paraId="1F39D67D" w14:textId="7C3C8B8B" w:rsidR="00CB1B1E" w:rsidRPr="00CB1B1E" w:rsidRDefault="00F86EBE" w:rsidP="00CB1B1E">
      <w:pPr>
        <w:pStyle w:val="a4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424F1" wp14:editId="20006AED">
                <wp:simplePos x="0" y="0"/>
                <wp:positionH relativeFrom="column">
                  <wp:posOffset>-213360</wp:posOffset>
                </wp:positionH>
                <wp:positionV relativeFrom="paragraph">
                  <wp:posOffset>212090</wp:posOffset>
                </wp:positionV>
                <wp:extent cx="1286540" cy="499731"/>
                <wp:effectExtent l="0" t="0" r="8890" b="8890"/>
                <wp:wrapNone/>
                <wp:docPr id="2" name="ドーナ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499731"/>
                        </a:xfrm>
                        <a:prstGeom prst="donu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83B4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ドーナツ 2" o:spid="_x0000_s1026" type="#_x0000_t23" style="position:absolute;left:0;text-align:left;margin-left:-16.8pt;margin-top:16.7pt;width:101.3pt;height:3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" adj="2098" fillcolor="#c45911 [2405]" strokecolor="#1f3763 [1604]" strokeweight="1pt">
                <v:stroke joinstyle="miter"/>
              </v:shape>
            </w:pict>
          </mc:Fallback>
        </mc:AlternateContent>
      </w:r>
      <w:r w:rsidR="00CB1B1E" w:rsidRPr="00CB1B1E">
        <w:rPr>
          <w:rFonts w:ascii="Meiryo UI" w:eastAsia="Meiryo UI" w:hAnsi="Meiryo UI" w:hint="eastAsia"/>
        </w:rPr>
        <w:t>どちらかに〇をつけること</w:t>
      </w:r>
    </w:p>
    <w:p w14:paraId="08E63176" w14:textId="3CF5084D" w:rsidR="00CB1B1E" w:rsidRDefault="00CB1B1E" w:rsidP="00CB1B1E">
      <w:pPr>
        <w:pStyle w:val="a4"/>
        <w:rPr>
          <w:rFonts w:ascii="Meiryo UI" w:eastAsia="Meiryo UI" w:hAnsi="Meiryo UI"/>
        </w:rPr>
      </w:pPr>
      <w:r w:rsidRPr="00CB1B1E">
        <w:rPr>
          <w:rFonts w:ascii="Meiryo UI" w:eastAsia="Meiryo UI" w:hAnsi="Meiryo UI"/>
        </w:rPr>
        <w:t>独自</w:t>
      </w:r>
      <w:r w:rsidRPr="00CB1B1E">
        <w:rPr>
          <w:rFonts w:ascii="Meiryo UI" w:eastAsia="Meiryo UI" w:hAnsi="Meiryo UI" w:hint="eastAsia"/>
        </w:rPr>
        <w:t>A</w:t>
      </w:r>
      <w:r w:rsidRPr="00CB1B1E">
        <w:rPr>
          <w:rFonts w:ascii="Meiryo UI" w:eastAsia="Meiryo UI" w:hAnsi="Meiryo UI"/>
        </w:rPr>
        <w:t xml:space="preserve">PI開発　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CB1B1E">
        <w:rPr>
          <w:rFonts w:ascii="Meiryo UI" w:eastAsia="Meiryo UI" w:hAnsi="Meiryo UI" w:hint="eastAsia"/>
        </w:rPr>
        <w:t>/</w:t>
      </w:r>
      <w:r w:rsidRPr="00CB1B1E">
        <w:rPr>
          <w:rFonts w:ascii="Meiryo UI" w:eastAsia="Meiryo UI" w:hAnsi="Meiryo UI"/>
        </w:rPr>
        <w:t xml:space="preserve"> </w:t>
      </w:r>
      <w:r w:rsidRPr="00CB1B1E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CB1B1E">
        <w:rPr>
          <w:rFonts w:ascii="Meiryo UI" w:eastAsia="Meiryo UI" w:hAnsi="Meiryo UI"/>
        </w:rPr>
        <w:t>API連携</w:t>
      </w:r>
    </w:p>
    <w:p w14:paraId="1F4C4A51" w14:textId="77777777" w:rsidR="00EE6AC9" w:rsidRDefault="00EE6AC9" w:rsidP="00CB1B1E">
      <w:pPr>
        <w:pStyle w:val="a4"/>
        <w:rPr>
          <w:rFonts w:ascii="Meiryo UI" w:eastAsia="Meiryo UI" w:hAnsi="Meiryo UI" w:hint="eastAsia"/>
        </w:rPr>
      </w:pPr>
    </w:p>
    <w:p w14:paraId="02042A40" w14:textId="77777777" w:rsidR="00CB1B1E" w:rsidRDefault="00AD2EB9" w:rsidP="00CB1B1E">
      <w:pPr>
        <w:pStyle w:val="1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業務要件</w:t>
      </w:r>
    </w:p>
    <w:p w14:paraId="74D59D6F" w14:textId="27F0BB3C" w:rsidR="00AD2EB9" w:rsidRPr="00AD2EB9" w:rsidRDefault="00AD2EB9" w:rsidP="00AD2EB9">
      <w:pPr>
        <w:pStyle w:val="2"/>
        <w:rPr>
          <w:rFonts w:ascii="Meiryo UI" w:eastAsia="Meiryo UI" w:hAnsi="Meiryo UI"/>
        </w:rPr>
      </w:pPr>
      <w:r w:rsidRPr="00AD2EB9">
        <w:rPr>
          <w:rFonts w:ascii="Meiryo UI" w:eastAsia="Meiryo UI" w:hAnsi="Meiryo UI" w:hint="eastAsia"/>
        </w:rPr>
        <w:t>概要</w:t>
      </w:r>
    </w:p>
    <w:p w14:paraId="42059068" w14:textId="5C9EDECE" w:rsidR="00C0622A" w:rsidRDefault="001E2C10" w:rsidP="00C0622A">
      <w:pPr>
        <w:rPr>
          <w:rFonts w:ascii="Meiryo UI" w:eastAsia="Meiryo UI" w:hAnsi="Meiryo UI"/>
          <w:color w:val="000000" w:themeColor="text1"/>
        </w:rPr>
      </w:pPr>
      <w:r w:rsidRPr="00F44353">
        <w:rPr>
          <w:rFonts w:ascii="Meiryo UI" w:eastAsia="Meiryo UI" w:hAnsi="Meiryo UI" w:hint="eastAsia"/>
          <w:color w:val="000000" w:themeColor="text1"/>
        </w:rPr>
        <w:t>忘れ物、落とし物のデータ（日時、場所、物の特徴、状態など）を投稿でき</w:t>
      </w:r>
      <w:r w:rsidR="00DF1874">
        <w:rPr>
          <w:rFonts w:ascii="Meiryo UI" w:eastAsia="Meiryo UI" w:hAnsi="Meiryo UI" w:hint="eastAsia"/>
          <w:color w:val="000000" w:themeColor="text1"/>
        </w:rPr>
        <w:t>情報を共有できる。</w:t>
      </w:r>
    </w:p>
    <w:p w14:paraId="55D67E25" w14:textId="77777777" w:rsidR="00EE6AC9" w:rsidRPr="00F44353" w:rsidRDefault="00EE6AC9" w:rsidP="00C0622A">
      <w:pPr>
        <w:rPr>
          <w:rFonts w:ascii="Meiryo UI" w:eastAsia="Meiryo UI" w:hAnsi="Meiryo UI" w:hint="eastAsia"/>
          <w:color w:val="000000" w:themeColor="text1"/>
        </w:rPr>
      </w:pPr>
    </w:p>
    <w:p w14:paraId="6A81B188" w14:textId="77777777" w:rsidR="00C0622A" w:rsidRDefault="00C0622A" w:rsidP="00C0622A">
      <w:pPr>
        <w:pStyle w:val="2"/>
        <w:rPr>
          <w:rFonts w:ascii="Meiryo UI" w:eastAsia="Meiryo UI" w:hAnsi="Meiryo UI"/>
        </w:rPr>
      </w:pPr>
      <w:r w:rsidRPr="00C0622A">
        <w:rPr>
          <w:rFonts w:ascii="Meiryo UI" w:eastAsia="Meiryo UI" w:hAnsi="Meiryo UI" w:hint="eastAsia"/>
        </w:rPr>
        <w:t>背景</w:t>
      </w:r>
    </w:p>
    <w:p w14:paraId="0C84A0C0" w14:textId="20B3B62D" w:rsidR="00C0622A" w:rsidRDefault="00DF1874" w:rsidP="00C0622A">
      <w:pPr>
        <w:rPr>
          <w:rFonts w:ascii="Meiryo UI" w:eastAsia="Meiryo UI" w:hAnsi="Meiryo UI"/>
          <w:color w:val="000000" w:themeColor="text1"/>
        </w:rPr>
      </w:pPr>
      <w:r w:rsidRPr="00F65B04">
        <w:rPr>
          <w:rFonts w:ascii="Meiryo UI" w:eastAsia="Meiryo UI" w:hAnsi="Meiryo UI" w:hint="eastAsia"/>
          <w:color w:val="000000" w:themeColor="text1"/>
        </w:rPr>
        <w:t>私自身の忘れ物が多いことや、</w:t>
      </w:r>
      <w:r w:rsidR="00D405DA">
        <w:rPr>
          <w:rFonts w:ascii="Meiryo UI" w:eastAsia="Meiryo UI" w:hAnsi="Meiryo UI" w:hint="eastAsia"/>
          <w:color w:val="000000" w:themeColor="text1"/>
        </w:rPr>
        <w:t>学内で授業後の忘れ物が多い</w:t>
      </w:r>
      <w:r w:rsidRPr="00F65B04">
        <w:rPr>
          <w:rFonts w:ascii="Meiryo UI" w:eastAsia="Meiryo UI" w:hAnsi="Meiryo UI" w:hint="eastAsia"/>
          <w:color w:val="000000" w:themeColor="text1"/>
        </w:rPr>
        <w:t>ため。</w:t>
      </w:r>
    </w:p>
    <w:p w14:paraId="6EA355C8" w14:textId="77777777" w:rsidR="00EE6AC9" w:rsidRPr="00F65B04" w:rsidRDefault="00EE6AC9" w:rsidP="00C0622A">
      <w:pPr>
        <w:rPr>
          <w:rFonts w:ascii="Meiryo UI" w:eastAsia="Meiryo UI" w:hAnsi="Meiryo UI" w:hint="eastAsia"/>
          <w:color w:val="000000" w:themeColor="text1"/>
        </w:rPr>
      </w:pPr>
    </w:p>
    <w:p w14:paraId="5717A045" w14:textId="77777777" w:rsidR="00AD2EB9" w:rsidRPr="00AD2EB9" w:rsidRDefault="00AD2EB9" w:rsidP="00AD2EB9">
      <w:pPr>
        <w:pStyle w:val="2"/>
        <w:rPr>
          <w:rFonts w:ascii="Meiryo UI" w:eastAsia="Meiryo UI" w:hAnsi="Meiryo UI"/>
        </w:rPr>
      </w:pPr>
      <w:r w:rsidRPr="00AD2EB9">
        <w:rPr>
          <w:rFonts w:ascii="Meiryo UI" w:eastAsia="Meiryo UI" w:hAnsi="Meiryo UI" w:hint="eastAsia"/>
        </w:rPr>
        <w:t>目的</w:t>
      </w:r>
    </w:p>
    <w:p w14:paraId="406C4B96" w14:textId="194D9D62" w:rsidR="00AD2EB9" w:rsidRDefault="00F41B29" w:rsidP="00C0622A">
      <w:pPr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 w:hint="eastAsia"/>
          <w:color w:val="000000" w:themeColor="text1"/>
        </w:rPr>
        <w:t>学内</w:t>
      </w:r>
      <w:r w:rsidR="00DF1874" w:rsidRPr="00F65B04">
        <w:rPr>
          <w:rFonts w:ascii="Meiryo UI" w:eastAsia="Meiryo UI" w:hAnsi="Meiryo UI" w:hint="eastAsia"/>
          <w:color w:val="000000" w:themeColor="text1"/>
        </w:rPr>
        <w:t>や</w:t>
      </w:r>
      <w:r>
        <w:rPr>
          <w:rFonts w:ascii="Meiryo UI" w:eastAsia="Meiryo UI" w:hAnsi="Meiryo UI" w:hint="eastAsia"/>
          <w:color w:val="000000" w:themeColor="text1"/>
        </w:rPr>
        <w:t>教室</w:t>
      </w:r>
      <w:r w:rsidR="00DF1874" w:rsidRPr="00F65B04">
        <w:rPr>
          <w:rFonts w:ascii="Meiryo UI" w:eastAsia="Meiryo UI" w:hAnsi="Meiryo UI" w:hint="eastAsia"/>
          <w:color w:val="000000" w:themeColor="text1"/>
        </w:rPr>
        <w:t>に落としてしまった</w:t>
      </w:r>
      <w:r w:rsidR="00F65B04" w:rsidRPr="00F65B04">
        <w:rPr>
          <w:rFonts w:ascii="Meiryo UI" w:eastAsia="Meiryo UI" w:hAnsi="Meiryo UI" w:hint="eastAsia"/>
          <w:color w:val="000000" w:themeColor="text1"/>
        </w:rPr>
        <w:t>忘れ物・落とし物</w:t>
      </w:r>
      <w:r>
        <w:rPr>
          <w:rFonts w:ascii="Meiryo UI" w:eastAsia="Meiryo UI" w:hAnsi="Meiryo UI" w:hint="eastAsia"/>
          <w:color w:val="000000" w:themeColor="text1"/>
        </w:rPr>
        <w:t>、届けられた物</w:t>
      </w:r>
      <w:r w:rsidR="00F65B04" w:rsidRPr="00F65B04">
        <w:rPr>
          <w:rFonts w:ascii="Meiryo UI" w:eastAsia="Meiryo UI" w:hAnsi="Meiryo UI" w:hint="eastAsia"/>
          <w:color w:val="000000" w:themeColor="text1"/>
        </w:rPr>
        <w:t>を他</w:t>
      </w:r>
      <w:r>
        <w:rPr>
          <w:rFonts w:ascii="Meiryo UI" w:eastAsia="Meiryo UI" w:hAnsi="Meiryo UI" w:hint="eastAsia"/>
          <w:color w:val="000000" w:themeColor="text1"/>
        </w:rPr>
        <w:t>の</w:t>
      </w:r>
      <w:r w:rsidR="00F65B04" w:rsidRPr="00F65B04">
        <w:rPr>
          <w:rFonts w:ascii="Meiryo UI" w:eastAsia="Meiryo UI" w:hAnsi="Meiryo UI" w:hint="eastAsia"/>
          <w:color w:val="000000" w:themeColor="text1"/>
        </w:rPr>
        <w:t>人の情報提供から探し出す。</w:t>
      </w:r>
    </w:p>
    <w:p w14:paraId="38708BEA" w14:textId="77777777" w:rsidR="00EE6AC9" w:rsidRPr="00F41B29" w:rsidRDefault="00EE6AC9" w:rsidP="00C0622A">
      <w:pPr>
        <w:rPr>
          <w:rFonts w:ascii="Meiryo UI" w:eastAsia="Meiryo UI" w:hAnsi="Meiryo UI" w:hint="eastAsia"/>
          <w:color w:val="000000" w:themeColor="text1"/>
        </w:rPr>
      </w:pPr>
    </w:p>
    <w:p w14:paraId="159C8F23" w14:textId="77777777" w:rsidR="00C0622A" w:rsidRDefault="00C0622A" w:rsidP="00C0622A">
      <w:pPr>
        <w:pStyle w:val="2"/>
        <w:rPr>
          <w:rFonts w:ascii="Meiryo UI" w:eastAsia="Meiryo UI" w:hAnsi="Meiryo UI"/>
        </w:rPr>
      </w:pPr>
      <w:r w:rsidRPr="00C0622A">
        <w:rPr>
          <w:rFonts w:ascii="Meiryo UI" w:eastAsia="Meiryo UI" w:hAnsi="Meiryo UI" w:hint="eastAsia"/>
        </w:rPr>
        <w:t>想定利用対象者</w:t>
      </w:r>
    </w:p>
    <w:p w14:paraId="2F9D4E26" w14:textId="50B46BDF" w:rsidR="00F65B04" w:rsidRDefault="00F65B04" w:rsidP="005C153B">
      <w:pPr>
        <w:rPr>
          <w:rFonts w:ascii="Meiryo UI" w:eastAsia="Meiryo UI" w:hAnsi="Meiryo UI"/>
          <w:color w:val="000000" w:themeColor="text1"/>
        </w:rPr>
      </w:pPr>
      <w:r w:rsidRPr="00986758">
        <w:rPr>
          <w:rFonts w:ascii="Meiryo UI" w:eastAsia="Meiryo UI" w:hAnsi="Meiryo UI" w:hint="eastAsia"/>
          <w:color w:val="000000" w:themeColor="text1"/>
        </w:rPr>
        <w:t>落とし物・忘れ物をしてしまったユーザー、見つけたユーザー、施設間での</w:t>
      </w:r>
      <w:r w:rsidR="00986758" w:rsidRPr="00986758">
        <w:rPr>
          <w:rFonts w:ascii="Meiryo UI" w:eastAsia="Meiryo UI" w:hAnsi="Meiryo UI" w:hint="eastAsia"/>
          <w:color w:val="000000" w:themeColor="text1"/>
        </w:rPr>
        <w:t>情報共有</w:t>
      </w:r>
    </w:p>
    <w:p w14:paraId="349B1803" w14:textId="4CCBBED2" w:rsidR="00EE6AC9" w:rsidRDefault="00EE6AC9" w:rsidP="005C153B">
      <w:pPr>
        <w:rPr>
          <w:rFonts w:ascii="Meiryo UI" w:eastAsia="Meiryo UI" w:hAnsi="Meiryo UI"/>
          <w:color w:val="000000" w:themeColor="text1"/>
        </w:rPr>
      </w:pPr>
    </w:p>
    <w:p w14:paraId="3F645D60" w14:textId="085EF29C" w:rsidR="00EE6AC9" w:rsidRDefault="00EE6AC9" w:rsidP="005C153B">
      <w:pPr>
        <w:rPr>
          <w:rFonts w:ascii="Meiryo UI" w:eastAsia="Meiryo UI" w:hAnsi="Meiryo UI"/>
          <w:color w:val="000000" w:themeColor="text1"/>
        </w:rPr>
      </w:pPr>
    </w:p>
    <w:p w14:paraId="3D8E1022" w14:textId="77777777" w:rsidR="00EE6AC9" w:rsidRPr="00986758" w:rsidRDefault="00EE6AC9" w:rsidP="005C153B">
      <w:pPr>
        <w:rPr>
          <w:rFonts w:ascii="Meiryo UI" w:eastAsia="Meiryo UI" w:hAnsi="Meiryo UI" w:hint="eastAsia"/>
          <w:color w:val="000000" w:themeColor="text1"/>
        </w:rPr>
      </w:pPr>
    </w:p>
    <w:p w14:paraId="72154EF4" w14:textId="288D8DED" w:rsidR="00F247C4" w:rsidRPr="003B226B" w:rsidRDefault="00AD2EB9" w:rsidP="003B226B">
      <w:pPr>
        <w:pStyle w:val="2"/>
        <w:rPr>
          <w:rFonts w:ascii="Meiryo UI" w:eastAsia="Meiryo UI" w:hAnsi="Meiryo UI" w:hint="eastAsia"/>
        </w:rPr>
      </w:pPr>
      <w:r w:rsidRPr="00AD2EB9">
        <w:rPr>
          <w:rFonts w:ascii="Meiryo UI" w:eastAsia="Meiryo UI" w:hAnsi="Meiryo UI" w:hint="eastAsia"/>
        </w:rPr>
        <w:lastRenderedPageBreak/>
        <w:t>業務フロー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247C4" w14:paraId="65D5E576" w14:textId="77777777" w:rsidTr="00F247C4">
        <w:tc>
          <w:tcPr>
            <w:tcW w:w="3485" w:type="dxa"/>
          </w:tcPr>
          <w:p w14:paraId="2E38CC0F" w14:textId="65D6BC56" w:rsidR="00F247C4" w:rsidRPr="00476681" w:rsidRDefault="00F247C4" w:rsidP="00CD5277">
            <w:pPr>
              <w:jc w:val="center"/>
              <w:rPr>
                <w:rFonts w:ascii="Meiryo UI" w:eastAsia="Meiryo UI" w:hAnsi="Meiryo UI" w:hint="eastAsia"/>
                <w:color w:val="000000" w:themeColor="text1"/>
              </w:rPr>
            </w:pPr>
            <w:r w:rsidRPr="00476681">
              <w:rPr>
                <w:rFonts w:ascii="Meiryo UI" w:eastAsia="Meiryo UI" w:hAnsi="Meiryo UI" w:hint="eastAsia"/>
                <w:color w:val="000000" w:themeColor="text1"/>
              </w:rPr>
              <w:t>ユーザー</w:t>
            </w:r>
          </w:p>
        </w:tc>
        <w:tc>
          <w:tcPr>
            <w:tcW w:w="3485" w:type="dxa"/>
          </w:tcPr>
          <w:p w14:paraId="53F91FB5" w14:textId="3EE47938" w:rsidR="00F247C4" w:rsidRPr="00476681" w:rsidRDefault="00476681" w:rsidP="00CD5277">
            <w:pPr>
              <w:jc w:val="center"/>
              <w:rPr>
                <w:rFonts w:ascii="Meiryo UI" w:eastAsia="Meiryo UI" w:hAnsi="Meiryo UI" w:hint="eastAsia"/>
                <w:color w:val="000000" w:themeColor="text1"/>
              </w:rPr>
            </w:pPr>
            <w:r w:rsidRPr="00476681">
              <w:rPr>
                <w:rFonts w:ascii="Meiryo UI" w:eastAsia="Meiryo UI" w:hAnsi="Meiryo UI" w:hint="eastAsia"/>
                <w:color w:val="000000" w:themeColor="text1"/>
              </w:rPr>
              <w:t>システム</w:t>
            </w:r>
          </w:p>
        </w:tc>
        <w:tc>
          <w:tcPr>
            <w:tcW w:w="3486" w:type="dxa"/>
          </w:tcPr>
          <w:p w14:paraId="17424ECE" w14:textId="2F32B496" w:rsidR="00F247C4" w:rsidRPr="00476681" w:rsidRDefault="00476681" w:rsidP="00CD5277">
            <w:pPr>
              <w:jc w:val="center"/>
              <w:rPr>
                <w:rFonts w:ascii="Meiryo UI" w:eastAsia="Meiryo UI" w:hAnsi="Meiryo UI" w:hint="eastAsia"/>
                <w:color w:val="000000" w:themeColor="text1"/>
              </w:rPr>
            </w:pPr>
            <w:r w:rsidRPr="00476681">
              <w:rPr>
                <w:rFonts w:ascii="Meiryo UI" w:eastAsia="Meiryo UI" w:hAnsi="Meiryo UI" w:hint="eastAsia"/>
                <w:color w:val="000000" w:themeColor="text1"/>
              </w:rPr>
              <w:t>管理者</w:t>
            </w:r>
          </w:p>
        </w:tc>
      </w:tr>
      <w:tr w:rsidR="00F247C4" w14:paraId="0A8F2FFE" w14:textId="77777777" w:rsidTr="00F247C4">
        <w:trPr>
          <w:trHeight w:val="4391"/>
        </w:trPr>
        <w:tc>
          <w:tcPr>
            <w:tcW w:w="3485" w:type="dxa"/>
          </w:tcPr>
          <w:p w14:paraId="60B8AC36" w14:textId="77777777" w:rsidR="00CD5277" w:rsidRDefault="00CD5277" w:rsidP="005C153B">
            <w:pPr>
              <w:rPr>
                <w:rFonts w:ascii="Meiryo UI" w:eastAsia="Meiryo UI" w:hAnsi="Meiryo UI"/>
                <w:color w:val="000000" w:themeColor="text1"/>
              </w:rPr>
            </w:pPr>
            <w:r w:rsidRPr="00CD5277">
              <w:rPr>
                <w:rFonts w:ascii="Meiryo UI" w:eastAsia="Meiryo UI" w:hAnsi="Meiryo UI" w:hint="eastAsia"/>
                <w:color w:val="000000" w:themeColor="text1"/>
              </w:rPr>
              <w:t>（</w:t>
            </w:r>
            <w:r>
              <w:rPr>
                <w:rFonts w:ascii="Meiryo UI" w:eastAsia="Meiryo UI" w:hAnsi="Meiryo UI" w:hint="eastAsia"/>
                <w:color w:val="000000" w:themeColor="text1"/>
              </w:rPr>
              <w:t>投稿者</w:t>
            </w:r>
            <w:r w:rsidRPr="00CD5277">
              <w:rPr>
                <w:rFonts w:ascii="Meiryo UI" w:eastAsia="Meiryo UI" w:hAnsi="Meiryo UI" w:hint="eastAsia"/>
                <w:color w:val="000000" w:themeColor="text1"/>
              </w:rPr>
              <w:t>）</w:t>
            </w:r>
            <w:r>
              <w:rPr>
                <w:rFonts w:ascii="Meiryo UI" w:eastAsia="Meiryo UI" w:hAnsi="Meiryo UI" w:hint="eastAsia"/>
                <w:color w:val="000000" w:themeColor="text1"/>
              </w:rPr>
              <w:t>投稿する→</w:t>
            </w:r>
          </w:p>
          <w:p w14:paraId="2B1320D0" w14:textId="77777777" w:rsidR="00CD5277" w:rsidRDefault="00CD5277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51F543AD" w14:textId="77777777" w:rsidR="00CD5277" w:rsidRDefault="00CD5277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2619530A" w14:textId="77777777" w:rsidR="00CD5277" w:rsidRDefault="00CD5277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14A12E16" w14:textId="77777777" w:rsidR="00CD5277" w:rsidRDefault="00CD5277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566AAA50" w14:textId="77777777" w:rsidR="00CD5277" w:rsidRDefault="00CD5277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59D0DBA6" w14:textId="2B880011" w:rsidR="00CD5277" w:rsidRPr="00CD5277" w:rsidRDefault="00CD5277" w:rsidP="005C153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（捜索者）閲覧・検索・発見</w:t>
            </w:r>
          </w:p>
        </w:tc>
        <w:tc>
          <w:tcPr>
            <w:tcW w:w="3485" w:type="dxa"/>
          </w:tcPr>
          <w:p w14:paraId="5D1571BC" w14:textId="77777777" w:rsidR="00F247C4" w:rsidRDefault="00F247C4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47E34385" w14:textId="77777777" w:rsidR="00CD5277" w:rsidRDefault="00CD5277" w:rsidP="005C153B">
            <w:pPr>
              <w:rPr>
                <w:rFonts w:ascii="Meiryo UI" w:eastAsia="Meiryo UI" w:hAnsi="Meiryo UI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データ集約・ページの掲載</w:t>
            </w:r>
          </w:p>
          <w:p w14:paraId="6FC01D82" w14:textId="532B9247" w:rsidR="00CD5277" w:rsidRDefault="00CD5277" w:rsidP="005C153B">
            <w:pPr>
              <w:rPr>
                <w:rFonts w:ascii="Meiryo UI" w:eastAsia="Meiryo UI" w:hAnsi="Meiryo UI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↓</w:t>
            </w:r>
          </w:p>
          <w:p w14:paraId="49979C03" w14:textId="4EA30017" w:rsidR="00CD5277" w:rsidRDefault="00CD5277" w:rsidP="005C153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↓</w:t>
            </w:r>
          </w:p>
          <w:p w14:paraId="43BCC4AB" w14:textId="77777777" w:rsidR="00CD5277" w:rsidRDefault="00CD5277" w:rsidP="005C153B">
            <w:pPr>
              <w:rPr>
                <w:rFonts w:ascii="Meiryo UI" w:eastAsia="Meiryo UI" w:hAnsi="Meiryo UI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ユーザーへの表示</w:t>
            </w:r>
          </w:p>
          <w:p w14:paraId="3C874BD7" w14:textId="46F135D2" w:rsidR="00CD5277" w:rsidRPr="00CD5277" w:rsidRDefault="00CD5277" w:rsidP="005C153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←</w:t>
            </w:r>
          </w:p>
        </w:tc>
        <w:tc>
          <w:tcPr>
            <w:tcW w:w="3486" w:type="dxa"/>
          </w:tcPr>
          <w:p w14:paraId="039EB7FC" w14:textId="77777777" w:rsidR="00F247C4" w:rsidRDefault="00F247C4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0918D298" w14:textId="77777777" w:rsidR="00CD5277" w:rsidRDefault="00CD5277" w:rsidP="005C153B">
            <w:pPr>
              <w:rPr>
                <w:rFonts w:ascii="Meiryo UI" w:eastAsia="Meiryo UI" w:hAnsi="Meiryo UI"/>
                <w:color w:val="000000" w:themeColor="text1"/>
              </w:rPr>
            </w:pPr>
          </w:p>
          <w:p w14:paraId="4F2ED844" w14:textId="77777777" w:rsidR="00CD5277" w:rsidRDefault="00CD5277" w:rsidP="005C153B">
            <w:pPr>
              <w:rPr>
                <w:rFonts w:ascii="Meiryo UI" w:eastAsia="Meiryo UI" w:hAnsi="Meiryo UI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←システム管理</w:t>
            </w:r>
          </w:p>
          <w:p w14:paraId="2D755D75" w14:textId="01B3E48E" w:rsidR="00CD5277" w:rsidRPr="00CD5277" w:rsidRDefault="00CD5277" w:rsidP="005C153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←不適切な投稿の処理</w:t>
            </w:r>
          </w:p>
        </w:tc>
      </w:tr>
    </w:tbl>
    <w:p w14:paraId="035D3489" w14:textId="77777777" w:rsidR="00EE6AC9" w:rsidRPr="005C153B" w:rsidRDefault="00EE6AC9" w:rsidP="005C153B">
      <w:pPr>
        <w:rPr>
          <w:rFonts w:ascii="Meiryo UI" w:eastAsia="Meiryo UI" w:hAnsi="Meiryo UI" w:hint="eastAsia"/>
          <w:color w:val="A6A6A6" w:themeColor="background1" w:themeShade="A6"/>
        </w:rPr>
      </w:pPr>
    </w:p>
    <w:p w14:paraId="5E60AD6D" w14:textId="77777777" w:rsidR="00C0622A" w:rsidRDefault="00AD2EB9" w:rsidP="00AD2EB9">
      <w:pPr>
        <w:pStyle w:val="1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機能</w:t>
      </w:r>
      <w:r w:rsidR="00C0622A" w:rsidRPr="00C0622A">
        <w:rPr>
          <w:rFonts w:ascii="Meiryo UI" w:eastAsia="Meiryo UI" w:hAnsi="Meiryo UI" w:hint="eastAsia"/>
        </w:rPr>
        <w:t>要件</w:t>
      </w:r>
    </w:p>
    <w:p w14:paraId="3DEA23F0" w14:textId="77777777" w:rsidR="00B2224A" w:rsidRDefault="00B2224A" w:rsidP="00B2224A">
      <w:pPr>
        <w:pStyle w:val="2"/>
        <w:rPr>
          <w:rFonts w:ascii="Meiryo UI" w:eastAsia="Meiryo UI" w:hAnsi="Meiryo UI"/>
        </w:rPr>
      </w:pPr>
      <w:r w:rsidRPr="00C0622A">
        <w:rPr>
          <w:rFonts w:ascii="Meiryo UI" w:eastAsia="Meiryo UI" w:hAnsi="Meiryo UI" w:hint="eastAsia"/>
        </w:rPr>
        <w:t>システム構成図</w:t>
      </w:r>
    </w:p>
    <w:p w14:paraId="420325CD" w14:textId="53EF7470" w:rsidR="00C20DCE" w:rsidRDefault="00C20DCE" w:rsidP="00C20DCE">
      <w:pPr>
        <w:tabs>
          <w:tab w:val="left" w:pos="3633"/>
          <w:tab w:val="center" w:pos="5233"/>
        </w:tabs>
        <w:rPr>
          <w:rFonts w:ascii="Meiryo UI" w:eastAsia="Meiryo UI" w:hAnsi="Meiryo UI" w:hint="eastAsia"/>
          <w:color w:val="A6A6A6" w:themeColor="background1" w:themeShade="A6"/>
        </w:rPr>
      </w:pPr>
      <w:r>
        <w:rPr>
          <w:rFonts w:ascii="Meiryo UI" w:eastAsia="Meiryo UI" w:hAnsi="Meiryo UI"/>
          <w:color w:val="A6A6A6" w:themeColor="background1" w:themeShade="A6"/>
        </w:rPr>
        <w:tab/>
      </w:r>
      <w:r w:rsidRPr="00C20DCE">
        <w:rPr>
          <w:rFonts w:ascii="Meiryo UI" w:eastAsia="Meiryo UI" w:hAnsi="Meiryo UI" w:hint="eastAsia"/>
          <w:color w:val="000000" w:themeColor="text1"/>
        </w:rPr>
        <w:t>投稿</w:t>
      </w:r>
      <w:r>
        <w:rPr>
          <w:rFonts w:ascii="Meiryo UI" w:eastAsia="Meiryo UI" w:hAnsi="Meiryo UI"/>
          <w:color w:val="A6A6A6" w:themeColor="background1" w:themeShade="A6"/>
        </w:rPr>
        <w:tab/>
      </w:r>
      <w:r>
        <w:rPr>
          <w:rFonts w:ascii="Meiryo UI" w:eastAsia="Meiryo UI" w:hAnsi="Meiryo UI" w:hint="eastAsia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E4F9F" wp14:editId="11460D3C">
                <wp:simplePos x="0" y="0"/>
                <wp:positionH relativeFrom="column">
                  <wp:posOffset>1913314</wp:posOffset>
                </wp:positionH>
                <wp:positionV relativeFrom="paragraph">
                  <wp:posOffset>333080</wp:posOffset>
                </wp:positionV>
                <wp:extent cx="1148317" cy="818707"/>
                <wp:effectExtent l="0" t="0" r="0" b="0"/>
                <wp:wrapNone/>
                <wp:docPr id="9" name="環状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7" cy="818707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7ADA1" id="環状矢印 9" o:spid="_x0000_s1026" style="position:absolute;left:0;text-align:left;margin-left:150.65pt;margin-top:26.25pt;width:90.4pt;height:6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8317,818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" path="m51169,409354c51169,225421,254585,71384,521799,52970v225664,-15551,440243,70286,531324,212543l1093329,265512r-47350,143841l888652,265512r33380,c833578,186377,679911,143879,523716,155353,312442,170874,153507,279919,153507,409353r-102338,1xe" fillcolor="#4472c4 [3204]" strokecolor="#1f3763 [1604]" strokeweight="1pt">
                <v:stroke joinstyle="miter"/>
                <v:path arrowok="t" o:connecttype="custom" o:connectlocs="51169,409354;521799,52970;1053123,265513;1093329,265512;1045979,409353;888652,265512;922032,265512;523716,155353;153507,409353;51169,409354" o:connectangles="0,0,0,0,0,0,0,0,0,0"/>
              </v:shape>
            </w:pict>
          </mc:Fallback>
        </mc:AlternateContent>
      </w:r>
    </w:p>
    <w:p w14:paraId="3BB7E199" w14:textId="4FE87C21" w:rsidR="00EE6AC9" w:rsidRPr="00C20DCE" w:rsidRDefault="00C20DCE" w:rsidP="00C20DCE">
      <w:pPr>
        <w:tabs>
          <w:tab w:val="left" w:pos="6765"/>
        </w:tabs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84BDC" wp14:editId="55EDFC14">
                <wp:simplePos x="0" y="0"/>
                <wp:positionH relativeFrom="column">
                  <wp:posOffset>4688840</wp:posOffset>
                </wp:positionH>
                <wp:positionV relativeFrom="paragraph">
                  <wp:posOffset>368935</wp:posOffset>
                </wp:positionV>
                <wp:extent cx="1573619" cy="676800"/>
                <wp:effectExtent l="12700" t="0" r="26670" b="9525"/>
                <wp:wrapNone/>
                <wp:docPr id="7" name="六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6768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85B88" w14:textId="2806314D" w:rsidR="00C20DCE" w:rsidRDefault="00C20DCE" w:rsidP="00C20DC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84BD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角形 7" o:spid="_x0000_s1026" type="#_x0000_t9" style="position:absolute;margin-left:369.2pt;margin-top:29.05pt;width:123.9pt;height:5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" adj="2322" fillcolor="#4472c4 [3204]" strokecolor="#1f3763 [1604]" strokeweight="1pt">
                <v:textbox>
                  <w:txbxContent>
                    <w:p w14:paraId="1A485B88" w14:textId="2806314D" w:rsidR="00C20DCE" w:rsidRDefault="00C20DCE" w:rsidP="00C20DC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48526" wp14:editId="63614873">
                <wp:simplePos x="0" y="0"/>
                <wp:positionH relativeFrom="column">
                  <wp:posOffset>717742</wp:posOffset>
                </wp:positionH>
                <wp:positionV relativeFrom="paragraph">
                  <wp:posOffset>340995</wp:posOffset>
                </wp:positionV>
                <wp:extent cx="1573619" cy="680483"/>
                <wp:effectExtent l="12700" t="0" r="26670" b="18415"/>
                <wp:wrapNone/>
                <wp:docPr id="8" name="六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68048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40ADC" w14:textId="70D50132" w:rsidR="00C20DCE" w:rsidRPr="00C20DCE" w:rsidRDefault="00C20DCE" w:rsidP="00C20D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20DCE">
                              <w:rPr>
                                <w:rFonts w:hint="eastAsia"/>
                                <w:color w:val="FFFFFF" w:themeColor="background1"/>
                              </w:rPr>
                              <w:t>ユーザー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48526" id="六角形 8" o:spid="_x0000_s1027" type="#_x0000_t9" style="position:absolute;margin-left:56.5pt;margin-top:26.85pt;width:123.9pt;height:5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" adj="2335" fillcolor="#4472c4 [3204]" strokecolor="#1f3763 [1604]" strokeweight="1pt">
                <v:textbox>
                  <w:txbxContent>
                    <w:p w14:paraId="0E440ADC" w14:textId="70D50132" w:rsidR="00C20DCE" w:rsidRPr="00C20DCE" w:rsidRDefault="00C20DCE" w:rsidP="00C20D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20DCE">
                        <w:rPr>
                          <w:rFonts w:hint="eastAsia"/>
                          <w:color w:val="FFFFFF" w:themeColor="background1"/>
                        </w:rPr>
                        <w:t>ユーザー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0FE7D" wp14:editId="552754E6">
                <wp:simplePos x="0" y="0"/>
                <wp:positionH relativeFrom="column">
                  <wp:posOffset>2636874</wp:posOffset>
                </wp:positionH>
                <wp:positionV relativeFrom="paragraph">
                  <wp:posOffset>337082</wp:posOffset>
                </wp:positionV>
                <wp:extent cx="1573619" cy="701748"/>
                <wp:effectExtent l="12700" t="0" r="26670" b="9525"/>
                <wp:wrapNone/>
                <wp:docPr id="6" name="六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70174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67A87" w14:textId="49CD1BF2" w:rsidR="00C20DCE" w:rsidRPr="00C20DCE" w:rsidRDefault="00C20DCE" w:rsidP="00C20DC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20DCE">
                              <w:rPr>
                                <w:rFonts w:hint="eastAsia"/>
                                <w:color w:val="FFFFFF" w:themeColor="background1"/>
                              </w:rPr>
                              <w:t>アプリ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0FE7D" id="六角形 6" o:spid="_x0000_s1028" type="#_x0000_t9" style="position:absolute;margin-left:207.65pt;margin-top:26.55pt;width:123.9pt;height:5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" adj="2408" fillcolor="#4472c4 [3204]" strokecolor="#1f3763 [1604]" strokeweight="1pt">
                <v:textbox>
                  <w:txbxContent>
                    <w:p w14:paraId="0ED67A87" w14:textId="49CD1BF2" w:rsidR="00C20DCE" w:rsidRPr="00C20DCE" w:rsidRDefault="00C20DCE" w:rsidP="00C20DC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20DCE">
                        <w:rPr>
                          <w:rFonts w:hint="eastAsia"/>
                          <w:color w:val="FFFFFF" w:themeColor="background1"/>
                        </w:rPr>
                        <w:t>アプリ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/>
          <w:color w:val="A6A6A6" w:themeColor="background1" w:themeShade="A6"/>
        </w:rPr>
        <w:tab/>
      </w:r>
      <w:r>
        <w:rPr>
          <w:rFonts w:ascii="Meiryo UI" w:eastAsia="Meiryo UI" w:hAnsi="Meiryo UI" w:hint="eastAsia"/>
          <w:color w:val="000000" w:themeColor="text1"/>
        </w:rPr>
        <w:t>配布</w:t>
      </w:r>
    </w:p>
    <w:p w14:paraId="0F84FA97" w14:textId="22CF9C23" w:rsidR="00C20DCE" w:rsidRDefault="00C20DCE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 w:hint="eastAsia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01A8F" wp14:editId="56CA8B3D">
                <wp:simplePos x="0" y="0"/>
                <wp:positionH relativeFrom="column">
                  <wp:posOffset>4124960</wp:posOffset>
                </wp:positionH>
                <wp:positionV relativeFrom="paragraph">
                  <wp:posOffset>84883</wp:posOffset>
                </wp:positionV>
                <wp:extent cx="565593" cy="457200"/>
                <wp:effectExtent l="0" t="12700" r="31750" b="25400"/>
                <wp:wrapNone/>
                <wp:docPr id="12" name="右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3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2FF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2" o:spid="_x0000_s1026" type="#_x0000_t13" style="position:absolute;left:0;text-align:left;margin-left:324.8pt;margin-top:6.7pt;width:44.5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" adj="12870" fillcolor="#4472c4 [3204]" strokecolor="#1f3763 [1604]" strokeweight="1pt"/>
            </w:pict>
          </mc:Fallback>
        </mc:AlternateContent>
      </w:r>
      <w:r>
        <w:rPr>
          <w:rFonts w:ascii="Meiryo UI" w:eastAsia="Meiryo UI" w:hAnsi="Meiryo UI" w:hint="eastAsia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EF16A6" wp14:editId="0ECADEF5">
                <wp:simplePos x="0" y="0"/>
                <wp:positionH relativeFrom="column">
                  <wp:posOffset>1916799</wp:posOffset>
                </wp:positionH>
                <wp:positionV relativeFrom="paragraph">
                  <wp:posOffset>311520</wp:posOffset>
                </wp:positionV>
                <wp:extent cx="1148317" cy="818707"/>
                <wp:effectExtent l="0" t="0" r="0" b="0"/>
                <wp:wrapNone/>
                <wp:docPr id="10" name="環状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8317" cy="818707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8A163" id="環状矢印 10" o:spid="_x0000_s1026" style="position:absolute;left:0;text-align:left;margin-left:150.95pt;margin-top:24.55pt;width:90.4pt;height:64.4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8317,818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" path="m51169,409354c51169,225421,254585,71384,521799,52970v225664,-15551,440243,70286,531324,212543l1093329,265512r-47350,143841l888652,265512r33380,c833578,186377,679911,143879,523716,155353,312442,170874,153507,279919,153507,409353r-102338,1xe" fillcolor="#4472c4 [3204]" strokecolor="#1f3763 [1604]" strokeweight="1pt">
                <v:stroke joinstyle="miter"/>
                <v:path arrowok="t" o:connecttype="custom" o:connectlocs="51169,409354;521799,52970;1053123,265513;1093329,265512;1045979,409353;888652,265512;922032,265512;523716,155353;153507,409353;51169,409354" o:connectangles="0,0,0,0,0,0,0,0,0,0"/>
              </v:shape>
            </w:pict>
          </mc:Fallback>
        </mc:AlternateContent>
      </w:r>
    </w:p>
    <w:p w14:paraId="19780480" w14:textId="06EA6DF9" w:rsidR="00C20DCE" w:rsidRPr="00C20DCE" w:rsidRDefault="00C20DCE" w:rsidP="00C20DCE">
      <w:pPr>
        <w:tabs>
          <w:tab w:val="left" w:pos="3684"/>
        </w:tabs>
        <w:rPr>
          <w:rFonts w:ascii="Meiryo UI" w:eastAsia="Meiryo UI" w:hAnsi="Meiryo UI" w:hint="eastAsia"/>
          <w:color w:val="000000" w:themeColor="text1"/>
        </w:rPr>
      </w:pPr>
      <w:r>
        <w:rPr>
          <w:rFonts w:ascii="Meiryo UI" w:eastAsia="Meiryo UI" w:hAnsi="Meiryo UI"/>
          <w:color w:val="A6A6A6" w:themeColor="background1" w:themeShade="A6"/>
        </w:rPr>
        <w:tab/>
      </w:r>
      <w:r w:rsidRPr="00C20DCE">
        <w:rPr>
          <w:rFonts w:ascii="Meiryo UI" w:eastAsia="Meiryo UI" w:hAnsi="Meiryo UI" w:hint="eastAsia"/>
          <w:color w:val="000000" w:themeColor="text1"/>
        </w:rPr>
        <w:t>探索</w:t>
      </w:r>
    </w:p>
    <w:p w14:paraId="522810AF" w14:textId="24EEE983" w:rsidR="00077B83" w:rsidRDefault="00077B83" w:rsidP="00B2224A">
      <w:pPr>
        <w:rPr>
          <w:rFonts w:ascii="Meiryo UI" w:eastAsia="Meiryo UI" w:hAnsi="Meiryo UI"/>
          <w:color w:val="A6A6A6" w:themeColor="background1" w:themeShade="A6"/>
        </w:rPr>
      </w:pPr>
    </w:p>
    <w:p w14:paraId="7C81132A" w14:textId="77777777" w:rsidR="00C20DCE" w:rsidRPr="00AD2EB9" w:rsidRDefault="00C20DCE" w:rsidP="00B2224A">
      <w:pPr>
        <w:rPr>
          <w:rFonts w:ascii="Meiryo UI" w:eastAsia="Meiryo UI" w:hAnsi="Meiryo UI" w:hint="eastAsia"/>
          <w:color w:val="A6A6A6" w:themeColor="background1" w:themeShade="A6"/>
        </w:rPr>
      </w:pPr>
    </w:p>
    <w:p w14:paraId="4D51AAAF" w14:textId="77777777" w:rsidR="00B2224A" w:rsidRPr="00B2224A" w:rsidRDefault="00B2224A" w:rsidP="00B2224A">
      <w:pPr>
        <w:pStyle w:val="2"/>
        <w:rPr>
          <w:rFonts w:ascii="Meiryo UI" w:eastAsia="Meiryo UI" w:hAnsi="Meiryo UI"/>
        </w:rPr>
      </w:pPr>
      <w:r w:rsidRPr="00B2224A">
        <w:rPr>
          <w:rFonts w:ascii="Meiryo UI" w:eastAsia="Meiryo UI" w:hAnsi="Meiryo UI" w:hint="eastAsia"/>
        </w:rPr>
        <w:t>使用</w:t>
      </w:r>
      <w:r>
        <w:rPr>
          <w:rFonts w:ascii="Meiryo UI" w:eastAsia="Meiryo UI" w:hAnsi="Meiryo UI" w:hint="eastAsia"/>
        </w:rPr>
        <w:t>外部</w:t>
      </w:r>
      <w:r w:rsidRPr="00B2224A">
        <w:rPr>
          <w:rFonts w:ascii="Meiryo UI" w:eastAsia="Meiryo UI" w:hAnsi="Meiryo UI" w:hint="eastAsia"/>
        </w:rPr>
        <w:t>サービス一覧</w:t>
      </w:r>
    </w:p>
    <w:p w14:paraId="510DE034" w14:textId="50895FAE" w:rsidR="00B2224A" w:rsidRPr="00A068EE" w:rsidRDefault="00986758" w:rsidP="00B2224A">
      <w:pPr>
        <w:rPr>
          <w:rFonts w:ascii="Meiryo UI" w:eastAsia="Meiryo UI" w:hAnsi="Meiryo UI"/>
          <w:color w:val="000000" w:themeColor="text1"/>
        </w:rPr>
      </w:pPr>
      <w:r w:rsidRPr="00A068EE">
        <w:rPr>
          <w:rFonts w:ascii="Meiryo UI" w:eastAsia="Meiryo UI" w:hAnsi="Meiryo UI" w:hint="eastAsia"/>
          <w:color w:val="000000" w:themeColor="text1"/>
        </w:rPr>
        <w:t>・</w:t>
      </w:r>
      <w:proofErr w:type="spellStart"/>
      <w:r w:rsidRPr="00A068EE">
        <w:rPr>
          <w:rFonts w:ascii="Meiryo UI" w:eastAsia="Meiryo UI" w:hAnsi="Meiryo UI"/>
          <w:color w:val="000000" w:themeColor="text1"/>
        </w:rPr>
        <w:t>SheetDB</w:t>
      </w:r>
      <w:proofErr w:type="spellEnd"/>
    </w:p>
    <w:p w14:paraId="2E95EB38" w14:textId="6614D806" w:rsidR="00077B83" w:rsidRDefault="005B3042" w:rsidP="00B2224A">
      <w:pPr>
        <w:rPr>
          <w:rFonts w:ascii="Meiryo UI" w:eastAsia="Meiryo UI" w:hAnsi="Meiryo UI"/>
          <w:color w:val="000000" w:themeColor="text1"/>
        </w:rPr>
      </w:pPr>
      <w:r w:rsidRPr="00A068EE">
        <w:rPr>
          <w:rFonts w:ascii="Meiryo UI" w:eastAsia="Meiryo UI" w:hAnsi="Meiryo UI" w:hint="eastAsia"/>
          <w:color w:val="000000" w:themeColor="text1"/>
        </w:rPr>
        <w:t>・</w:t>
      </w:r>
      <w:proofErr w:type="spellStart"/>
      <w:r w:rsidRPr="00A068EE">
        <w:rPr>
          <w:rFonts w:ascii="Meiryo UI" w:eastAsia="Meiryo UI" w:hAnsi="Meiryo UI"/>
          <w:color w:val="000000" w:themeColor="text1"/>
        </w:rPr>
        <w:t>Adalo</w:t>
      </w:r>
      <w:proofErr w:type="spellEnd"/>
    </w:p>
    <w:p w14:paraId="48B03ED6" w14:textId="4DF611F8" w:rsidR="00077B83" w:rsidRDefault="00224E4E" w:rsidP="00B2224A">
      <w:pPr>
        <w:rPr>
          <w:rFonts w:ascii="Meiryo UI" w:eastAsia="Meiryo UI" w:hAnsi="Meiryo UI" w:hint="eastAsia"/>
          <w:color w:val="000000" w:themeColor="text1"/>
        </w:rPr>
      </w:pPr>
      <w:r>
        <w:rPr>
          <w:rFonts w:ascii="Meiryo UI" w:eastAsia="Meiryo UI" w:hAnsi="Meiryo UI" w:hint="eastAsia"/>
          <w:color w:val="000000" w:themeColor="text1"/>
        </w:rPr>
        <w:t>・</w:t>
      </w:r>
      <w:r>
        <w:rPr>
          <w:rFonts w:ascii="Meiryo UI" w:eastAsia="Meiryo UI" w:hAnsi="Meiryo UI"/>
          <w:color w:val="000000" w:themeColor="text1"/>
        </w:rPr>
        <w:t>Google</w:t>
      </w:r>
      <w:r>
        <w:rPr>
          <w:rFonts w:ascii="Meiryo UI" w:eastAsia="Meiryo UI" w:hAnsi="Meiryo UI" w:hint="eastAsia"/>
          <w:color w:val="000000" w:themeColor="text1"/>
        </w:rPr>
        <w:t>フォーム</w:t>
      </w:r>
    </w:p>
    <w:p w14:paraId="1C5F028F" w14:textId="079CF9E0" w:rsidR="00AD2EB9" w:rsidRDefault="00B2224A" w:rsidP="00B2224A">
      <w:pPr>
        <w:pStyle w:val="2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想定</w:t>
      </w:r>
      <w:r w:rsidRPr="00B2224A">
        <w:rPr>
          <w:rFonts w:ascii="Meiryo UI" w:eastAsia="Meiryo UI" w:hAnsi="Meiryo UI" w:hint="eastAsia"/>
        </w:rPr>
        <w:t>画面</w:t>
      </w:r>
    </w:p>
    <w:p w14:paraId="03F1EF5C" w14:textId="77777777" w:rsidR="00B2224A" w:rsidRPr="00B2224A" w:rsidRDefault="00B2224A" w:rsidP="00B2224A">
      <w:pPr>
        <w:pStyle w:val="3"/>
        <w:rPr>
          <w:rFonts w:ascii="Meiryo UI" w:eastAsia="Meiryo UI" w:hAnsi="Meiryo UI"/>
        </w:rPr>
      </w:pPr>
      <w:r w:rsidRPr="00B2224A">
        <w:rPr>
          <w:rFonts w:ascii="Meiryo UI" w:eastAsia="Meiryo UI" w:hAnsi="Meiryo UI" w:hint="eastAsia"/>
        </w:rPr>
        <w:t>画面一覧</w:t>
      </w:r>
    </w:p>
    <w:tbl>
      <w:tblPr>
        <w:tblStyle w:val="a3"/>
        <w:tblpPr w:leftFromText="142" w:rightFromText="142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027"/>
        <w:gridCol w:w="2614"/>
      </w:tblGrid>
      <w:tr w:rsidR="003D549B" w14:paraId="2C99DEEB" w14:textId="77777777" w:rsidTr="00C20DCE">
        <w:trPr>
          <w:trHeight w:val="454"/>
        </w:trPr>
        <w:tc>
          <w:tcPr>
            <w:tcW w:w="1838" w:type="dxa"/>
          </w:tcPr>
          <w:p w14:paraId="2E60B943" w14:textId="58BA809E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画面名</w:t>
            </w:r>
          </w:p>
        </w:tc>
        <w:tc>
          <w:tcPr>
            <w:tcW w:w="2977" w:type="dxa"/>
          </w:tcPr>
          <w:p w14:paraId="4FB00971" w14:textId="1232A1F2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内容</w:t>
            </w:r>
          </w:p>
        </w:tc>
        <w:tc>
          <w:tcPr>
            <w:tcW w:w="3027" w:type="dxa"/>
          </w:tcPr>
          <w:p w14:paraId="2F67268B" w14:textId="08F4F4CE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説明</w:t>
            </w:r>
          </w:p>
        </w:tc>
        <w:tc>
          <w:tcPr>
            <w:tcW w:w="2614" w:type="dxa"/>
          </w:tcPr>
          <w:p w14:paraId="233E6AF4" w14:textId="7CBEE5D0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リンク</w:t>
            </w:r>
          </w:p>
        </w:tc>
      </w:tr>
      <w:tr w:rsidR="003D549B" w14:paraId="77D2E8CF" w14:textId="77777777" w:rsidTr="00C20DCE">
        <w:trPr>
          <w:trHeight w:val="454"/>
        </w:trPr>
        <w:tc>
          <w:tcPr>
            <w:tcW w:w="1838" w:type="dxa"/>
          </w:tcPr>
          <w:p w14:paraId="2609B3C4" w14:textId="5501A939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サインアップ</w:t>
            </w:r>
          </w:p>
        </w:tc>
        <w:tc>
          <w:tcPr>
            <w:tcW w:w="2977" w:type="dxa"/>
          </w:tcPr>
          <w:p w14:paraId="5D422A3D" w14:textId="3AB93DAF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メンバー登録</w:t>
            </w:r>
          </w:p>
        </w:tc>
        <w:tc>
          <w:tcPr>
            <w:tcW w:w="3027" w:type="dxa"/>
          </w:tcPr>
          <w:p w14:paraId="4E5B3D4D" w14:textId="5BE55979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新規メンバー登録</w:t>
            </w:r>
          </w:p>
        </w:tc>
        <w:tc>
          <w:tcPr>
            <w:tcW w:w="2614" w:type="dxa"/>
          </w:tcPr>
          <w:p w14:paraId="1D4B9654" w14:textId="041768CF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ログイン</w:t>
            </w:r>
          </w:p>
        </w:tc>
      </w:tr>
      <w:tr w:rsidR="003D549B" w14:paraId="503E8610" w14:textId="77777777" w:rsidTr="00C20DCE">
        <w:trPr>
          <w:trHeight w:val="454"/>
        </w:trPr>
        <w:tc>
          <w:tcPr>
            <w:tcW w:w="1838" w:type="dxa"/>
          </w:tcPr>
          <w:p w14:paraId="713A344C" w14:textId="21EBF84E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ログイン</w:t>
            </w:r>
          </w:p>
        </w:tc>
        <w:tc>
          <w:tcPr>
            <w:tcW w:w="2977" w:type="dxa"/>
          </w:tcPr>
          <w:p w14:paraId="60F5456A" w14:textId="36048CC8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ログイン</w:t>
            </w:r>
          </w:p>
        </w:tc>
        <w:tc>
          <w:tcPr>
            <w:tcW w:w="3027" w:type="dxa"/>
          </w:tcPr>
          <w:p w14:paraId="3C74CC73" w14:textId="79AF53FB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登録されたアカウントでのログイン</w:t>
            </w:r>
          </w:p>
        </w:tc>
        <w:tc>
          <w:tcPr>
            <w:tcW w:w="2614" w:type="dxa"/>
          </w:tcPr>
          <w:p w14:paraId="67D4228E" w14:textId="73854B6A" w:rsidR="00C20DCE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サインアップ、ホーム</w:t>
            </w:r>
          </w:p>
        </w:tc>
      </w:tr>
      <w:tr w:rsidR="003D549B" w14:paraId="43A761A1" w14:textId="77777777" w:rsidTr="00C20DCE">
        <w:trPr>
          <w:trHeight w:val="454"/>
        </w:trPr>
        <w:tc>
          <w:tcPr>
            <w:tcW w:w="1838" w:type="dxa"/>
          </w:tcPr>
          <w:p w14:paraId="09AA03E9" w14:textId="26D6B7DE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ホーム</w:t>
            </w:r>
          </w:p>
        </w:tc>
        <w:tc>
          <w:tcPr>
            <w:tcW w:w="2977" w:type="dxa"/>
          </w:tcPr>
          <w:p w14:paraId="5A64AAEE" w14:textId="0EEACEEC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ホーム</w:t>
            </w:r>
          </w:p>
        </w:tc>
        <w:tc>
          <w:tcPr>
            <w:tcW w:w="3027" w:type="dxa"/>
          </w:tcPr>
          <w:p w14:paraId="62FE4985" w14:textId="70FC54E4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落とし物一覧</w:t>
            </w:r>
          </w:p>
        </w:tc>
        <w:tc>
          <w:tcPr>
            <w:tcW w:w="2614" w:type="dxa"/>
          </w:tcPr>
          <w:p w14:paraId="50576415" w14:textId="49F69E95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ログイン、詳細</w:t>
            </w:r>
          </w:p>
        </w:tc>
      </w:tr>
      <w:tr w:rsidR="003D549B" w14:paraId="079FC06B" w14:textId="77777777" w:rsidTr="00C20DCE">
        <w:trPr>
          <w:trHeight w:val="454"/>
        </w:trPr>
        <w:tc>
          <w:tcPr>
            <w:tcW w:w="1838" w:type="dxa"/>
          </w:tcPr>
          <w:p w14:paraId="07593BD4" w14:textId="3D45ECA9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詳細</w:t>
            </w:r>
          </w:p>
        </w:tc>
        <w:tc>
          <w:tcPr>
            <w:tcW w:w="2977" w:type="dxa"/>
          </w:tcPr>
          <w:p w14:paraId="0558DB6F" w14:textId="02DBD40C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詳細</w:t>
            </w:r>
          </w:p>
        </w:tc>
        <w:tc>
          <w:tcPr>
            <w:tcW w:w="3027" w:type="dxa"/>
          </w:tcPr>
          <w:p w14:paraId="3CE6D344" w14:textId="7EF33329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落とし物詳細</w:t>
            </w:r>
          </w:p>
        </w:tc>
        <w:tc>
          <w:tcPr>
            <w:tcW w:w="2614" w:type="dxa"/>
          </w:tcPr>
          <w:p w14:paraId="7E43BC67" w14:textId="33DD5C36" w:rsidR="003D549B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ホーム、デリート</w:t>
            </w:r>
          </w:p>
        </w:tc>
      </w:tr>
      <w:tr w:rsidR="00C20DCE" w14:paraId="1821547F" w14:textId="77777777" w:rsidTr="00C20DCE">
        <w:trPr>
          <w:trHeight w:val="454"/>
        </w:trPr>
        <w:tc>
          <w:tcPr>
            <w:tcW w:w="1838" w:type="dxa"/>
          </w:tcPr>
          <w:p w14:paraId="0A8AC375" w14:textId="4E24D542" w:rsidR="00C20DCE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デリート</w:t>
            </w:r>
          </w:p>
        </w:tc>
        <w:tc>
          <w:tcPr>
            <w:tcW w:w="2977" w:type="dxa"/>
          </w:tcPr>
          <w:p w14:paraId="087907E5" w14:textId="3E1FFC3F" w:rsidR="00C20DCE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確認画面</w:t>
            </w:r>
          </w:p>
        </w:tc>
        <w:tc>
          <w:tcPr>
            <w:tcW w:w="3027" w:type="dxa"/>
          </w:tcPr>
          <w:p w14:paraId="26308BFF" w14:textId="3DF3ED03" w:rsidR="00C20DCE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投稿消去確認</w:t>
            </w:r>
          </w:p>
        </w:tc>
        <w:tc>
          <w:tcPr>
            <w:tcW w:w="2614" w:type="dxa"/>
          </w:tcPr>
          <w:p w14:paraId="2F778B22" w14:textId="13E3A480" w:rsidR="00C20DCE" w:rsidRDefault="00C20DCE" w:rsidP="003D549B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詳細</w:t>
            </w:r>
          </w:p>
        </w:tc>
      </w:tr>
    </w:tbl>
    <w:p w14:paraId="689EDBE0" w14:textId="42835E90" w:rsidR="00A068EE" w:rsidRDefault="00A068EE" w:rsidP="00B2224A">
      <w:pPr>
        <w:rPr>
          <w:rFonts w:ascii="Meiryo UI" w:eastAsia="Meiryo UI" w:hAnsi="Meiryo UI" w:hint="eastAsia"/>
          <w:color w:val="A6A6A6" w:themeColor="background1" w:themeShade="A6"/>
        </w:rPr>
      </w:pPr>
    </w:p>
    <w:p w14:paraId="6A36555F" w14:textId="274BA057" w:rsidR="00B2224A" w:rsidRPr="00B2224A" w:rsidRDefault="002943BA" w:rsidP="00B2224A">
      <w:pPr>
        <w:pStyle w:val="3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6E3EA" wp14:editId="72C07CDA">
                <wp:simplePos x="0" y="0"/>
                <wp:positionH relativeFrom="column">
                  <wp:posOffset>5307965</wp:posOffset>
                </wp:positionH>
                <wp:positionV relativeFrom="paragraph">
                  <wp:posOffset>353060</wp:posOffset>
                </wp:positionV>
                <wp:extent cx="1371600" cy="2243455"/>
                <wp:effectExtent l="0" t="0" r="12700" b="17145"/>
                <wp:wrapNone/>
                <wp:docPr id="17" name="角丸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43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CB50EF" id="角丸四角形 17" o:spid="_x0000_s1026" style="position:absolute;left:0;text-align:left;margin-left:417.95pt;margin-top:27.8pt;width:108pt;height:17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D19C58" wp14:editId="592DFFD2">
                <wp:simplePos x="0" y="0"/>
                <wp:positionH relativeFrom="column">
                  <wp:posOffset>2937510</wp:posOffset>
                </wp:positionH>
                <wp:positionV relativeFrom="paragraph">
                  <wp:posOffset>353060</wp:posOffset>
                </wp:positionV>
                <wp:extent cx="1371600" cy="2243455"/>
                <wp:effectExtent l="0" t="0" r="12700" b="17145"/>
                <wp:wrapNone/>
                <wp:docPr id="16" name="角丸四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43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9F807D" id="角丸四角形 16" o:spid="_x0000_s1026" style="position:absolute;left:0;text-align:left;margin-left:231.3pt;margin-top:27.8pt;width:108pt;height:17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5EEEB" wp14:editId="49C5786C">
                <wp:simplePos x="0" y="0"/>
                <wp:positionH relativeFrom="column">
                  <wp:posOffset>456757</wp:posOffset>
                </wp:positionH>
                <wp:positionV relativeFrom="paragraph">
                  <wp:posOffset>360724</wp:posOffset>
                </wp:positionV>
                <wp:extent cx="1371600" cy="2243470"/>
                <wp:effectExtent l="0" t="0" r="12700" b="17145"/>
                <wp:wrapNone/>
                <wp:docPr id="13" name="角丸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43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9B0EF" w14:textId="77777777" w:rsidR="002943BA" w:rsidRDefault="002943BA" w:rsidP="002943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95EEEB" id="角丸四角形 13" o:spid="_x0000_s1029" style="position:absolute;margin-left:35.95pt;margin-top:28.4pt;width:108pt;height:17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17B9B0EF" w14:textId="77777777" w:rsidR="002943BA" w:rsidRDefault="002943BA" w:rsidP="002943B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2224A" w:rsidRPr="00B2224A">
        <w:rPr>
          <w:rFonts w:ascii="Meiryo UI" w:eastAsia="Meiryo UI" w:hAnsi="Meiryo UI" w:hint="eastAsia"/>
        </w:rPr>
        <w:t>画面レイアウト</w:t>
      </w:r>
    </w:p>
    <w:p w14:paraId="343953BE" w14:textId="0CB79F9F" w:rsidR="00A068EE" w:rsidRDefault="002943BA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136AAE" wp14:editId="2B1AA9FB">
                <wp:simplePos x="0" y="0"/>
                <wp:positionH relativeFrom="column">
                  <wp:posOffset>1382587</wp:posOffset>
                </wp:positionH>
                <wp:positionV relativeFrom="paragraph">
                  <wp:posOffset>101644</wp:posOffset>
                </wp:positionV>
                <wp:extent cx="255181" cy="127591"/>
                <wp:effectExtent l="0" t="12700" r="24765" b="25400"/>
                <wp:wrapNone/>
                <wp:docPr id="37" name="右矢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127591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EBF48" id="右矢印 37" o:spid="_x0000_s1026" type="#_x0000_t13" style="position:absolute;left:0;text-align:left;margin-left:108.85pt;margin-top:8pt;width:20.1pt;height:10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" fillcolor="white [3212]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DB4D98" wp14:editId="392D611A">
                <wp:simplePos x="0" y="0"/>
                <wp:positionH relativeFrom="column">
                  <wp:posOffset>3032819</wp:posOffset>
                </wp:positionH>
                <wp:positionV relativeFrom="paragraph">
                  <wp:posOffset>108053</wp:posOffset>
                </wp:positionV>
                <wp:extent cx="255181" cy="127591"/>
                <wp:effectExtent l="12700" t="12700" r="12065" b="25400"/>
                <wp:wrapNone/>
                <wp:docPr id="39" name="右矢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181" cy="127591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ABE8A" id="右矢印 39" o:spid="_x0000_s1026" type="#_x0000_t13" style="position:absolute;left:0;text-align:left;margin-left:238.8pt;margin-top:8.5pt;width:20.1pt;height:10.05pt;rotation:18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" fillcolor="white [3212]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74D541" wp14:editId="308D9475">
                <wp:simplePos x="0" y="0"/>
                <wp:positionH relativeFrom="column">
                  <wp:posOffset>5475767</wp:posOffset>
                </wp:positionH>
                <wp:positionV relativeFrom="paragraph">
                  <wp:posOffset>357269</wp:posOffset>
                </wp:positionV>
                <wp:extent cx="1041990" cy="956930"/>
                <wp:effectExtent l="0" t="0" r="12700" b="8890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0" cy="9569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B8D72" id="正方形/長方形 33" o:spid="_x0000_s1026" style="position:absolute;left:0;text-align:left;margin-left:431.15pt;margin-top:28.15pt;width:82.05pt;height:75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" fillcolor="#ed7d31 [3205]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8AC44E" wp14:editId="30D80240">
                <wp:simplePos x="0" y="0"/>
                <wp:positionH relativeFrom="column">
                  <wp:posOffset>3115310</wp:posOffset>
                </wp:positionH>
                <wp:positionV relativeFrom="paragraph">
                  <wp:posOffset>357210</wp:posOffset>
                </wp:positionV>
                <wp:extent cx="1041990" cy="701749"/>
                <wp:effectExtent l="0" t="0" r="12700" b="952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0" cy="70174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0DA80" id="正方形/長方形 28" o:spid="_x0000_s1026" style="position:absolute;left:0;text-align:left;margin-left:245.3pt;margin-top:28.15pt;width:82.05pt;height:5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" fillcolor="#ed7d31 [3205]" strokecolor="#1f3763 [1604]" strokeweight="1pt"/>
            </w:pict>
          </mc:Fallback>
        </mc:AlternateContent>
      </w:r>
    </w:p>
    <w:p w14:paraId="5ACE4EA8" w14:textId="78B12E27" w:rsidR="00A068EE" w:rsidRDefault="002943BA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9087FF" wp14:editId="5CB522F3">
                <wp:simplePos x="0" y="0"/>
                <wp:positionH relativeFrom="column">
                  <wp:posOffset>3901735</wp:posOffset>
                </wp:positionH>
                <wp:positionV relativeFrom="paragraph">
                  <wp:posOffset>392400</wp:posOffset>
                </wp:positionV>
                <wp:extent cx="159489" cy="138223"/>
                <wp:effectExtent l="0" t="0" r="18415" b="14605"/>
                <wp:wrapNone/>
                <wp:docPr id="30" name="十字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38223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90EF1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十字形 30" o:spid="_x0000_s1026" type="#_x0000_t11" style="position:absolute;left:0;text-align:left;margin-left:307.2pt;margin-top:30.9pt;width:12.55pt;height:1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" fillcolor="#4472c4 [3204]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372186" wp14:editId="0082F593">
                <wp:simplePos x="0" y="0"/>
                <wp:positionH relativeFrom="column">
                  <wp:posOffset>736970</wp:posOffset>
                </wp:positionH>
                <wp:positionV relativeFrom="paragraph">
                  <wp:posOffset>395605</wp:posOffset>
                </wp:positionV>
                <wp:extent cx="776176" cy="138224"/>
                <wp:effectExtent l="0" t="0" r="11430" b="1460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1382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982E6" id="正方形/長方形 19" o:spid="_x0000_s1026" style="position:absolute;left:0;text-align:left;margin-left:58.05pt;margin-top:31.15pt;width:61.1pt;height:1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" fillcolor="white [3212]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FB253" wp14:editId="610E0793">
                <wp:simplePos x="0" y="0"/>
                <wp:positionH relativeFrom="column">
                  <wp:posOffset>733647</wp:posOffset>
                </wp:positionH>
                <wp:positionV relativeFrom="paragraph">
                  <wp:posOffset>105897</wp:posOffset>
                </wp:positionV>
                <wp:extent cx="776176" cy="138224"/>
                <wp:effectExtent l="0" t="0" r="11430" b="1460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1382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57557" id="正方形/長方形 18" o:spid="_x0000_s1026" style="position:absolute;left:0;text-align:left;margin-left:57.75pt;margin-top:8.35pt;width:61.1pt;height:1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" fillcolor="white [3212]" strokecolor="#1f3763 [1604]" strokeweight="1pt"/>
            </w:pict>
          </mc:Fallback>
        </mc:AlternateContent>
      </w:r>
    </w:p>
    <w:p w14:paraId="74F7F685" w14:textId="7EA81DA0" w:rsidR="00A71B9A" w:rsidRDefault="002943BA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2C11BD" wp14:editId="245CFE19">
                <wp:simplePos x="0" y="0"/>
                <wp:positionH relativeFrom="column">
                  <wp:posOffset>6092205</wp:posOffset>
                </wp:positionH>
                <wp:positionV relativeFrom="paragraph">
                  <wp:posOffset>236590</wp:posOffset>
                </wp:positionV>
                <wp:extent cx="339725" cy="148855"/>
                <wp:effectExtent l="0" t="0" r="15875" b="16510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1488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73E1E" id="正方形/長方形 35" o:spid="_x0000_s1026" style="position:absolute;left:0;text-align:left;margin-left:479.7pt;margin-top:18.65pt;width:26.75pt;height:1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" fillcolor="red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A6405D" wp14:editId="0E7CD872">
                <wp:simplePos x="0" y="0"/>
                <wp:positionH relativeFrom="column">
                  <wp:posOffset>5528930</wp:posOffset>
                </wp:positionH>
                <wp:positionV relativeFrom="paragraph">
                  <wp:posOffset>215665</wp:posOffset>
                </wp:positionV>
                <wp:extent cx="340242" cy="169766"/>
                <wp:effectExtent l="0" t="0" r="15875" b="8255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169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23A6F" id="正方形/長方形 34" o:spid="_x0000_s1026" style="position:absolute;left:0;text-align:left;margin-left:435.35pt;margin-top:17pt;width:26.8pt;height:1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" fillcolor="white [3212]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5AAB43" wp14:editId="4C7335CE">
                <wp:simplePos x="0" y="0"/>
                <wp:positionH relativeFrom="column">
                  <wp:posOffset>3119445</wp:posOffset>
                </wp:positionH>
                <wp:positionV relativeFrom="paragraph">
                  <wp:posOffset>282678</wp:posOffset>
                </wp:positionV>
                <wp:extent cx="1041990" cy="701749"/>
                <wp:effectExtent l="0" t="0" r="12700" b="952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0" cy="70174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CC918" id="正方形/長方形 29" o:spid="_x0000_s1026" style="position:absolute;left:0;text-align:left;margin-left:245.65pt;margin-top:22.25pt;width:82.05pt;height:5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" fillcolor="#ed7d31 [3205]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4266A2" wp14:editId="61BE1A67">
                <wp:simplePos x="0" y="0"/>
                <wp:positionH relativeFrom="column">
                  <wp:posOffset>736704</wp:posOffset>
                </wp:positionH>
                <wp:positionV relativeFrom="paragraph">
                  <wp:posOffset>282959</wp:posOffset>
                </wp:positionV>
                <wp:extent cx="776176" cy="138224"/>
                <wp:effectExtent l="0" t="0" r="11430" b="1460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1382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CBD05" id="正方形/長方形 20" o:spid="_x0000_s1026" style="position:absolute;left:0;text-align:left;margin-left:58pt;margin-top:22.3pt;width:61.1pt;height:1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" fillcolor="white [3212]" strokecolor="#1f3763 [1604]" strokeweight="1pt"/>
            </w:pict>
          </mc:Fallback>
        </mc:AlternateContent>
      </w:r>
    </w:p>
    <w:p w14:paraId="489174E5" w14:textId="4ECBCE4B" w:rsidR="00A71B9A" w:rsidRDefault="002943BA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6F9031" wp14:editId="2CD87402">
                <wp:simplePos x="0" y="0"/>
                <wp:positionH relativeFrom="column">
                  <wp:posOffset>736970</wp:posOffset>
                </wp:positionH>
                <wp:positionV relativeFrom="paragraph">
                  <wp:posOffset>190353</wp:posOffset>
                </wp:positionV>
                <wp:extent cx="776176" cy="138224"/>
                <wp:effectExtent l="0" t="0" r="11430" b="1460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13822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F9877" id="正方形/長方形 23" o:spid="_x0000_s1026" style="position:absolute;left:0;text-align:left;margin-left:58.05pt;margin-top:15pt;width:61.1pt;height:1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" fillcolor="#ed7d31 [3205]" strokecolor="#1f3763 [1604]" strokeweight="1pt"/>
            </w:pict>
          </mc:Fallback>
        </mc:AlternateContent>
      </w:r>
    </w:p>
    <w:p w14:paraId="633CE528" w14:textId="37D5B689" w:rsidR="00A71B9A" w:rsidRDefault="002943BA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5E6A5E" wp14:editId="504AB292">
                <wp:simplePos x="0" y="0"/>
                <wp:positionH relativeFrom="column">
                  <wp:posOffset>3902148</wp:posOffset>
                </wp:positionH>
                <wp:positionV relativeFrom="paragraph">
                  <wp:posOffset>10116</wp:posOffset>
                </wp:positionV>
                <wp:extent cx="158307" cy="127000"/>
                <wp:effectExtent l="0" t="0" r="6985" b="12700"/>
                <wp:wrapNone/>
                <wp:docPr id="31" name="十字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307" cy="12700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D7C7C" id="十字形 31" o:spid="_x0000_s1026" type="#_x0000_t11" style="position:absolute;left:0;text-align:left;margin-left:307.25pt;margin-top:.8pt;width:12.45pt;height:10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" fillcolor="#4472c4 [3204]" strokecolor="#1f3763 [1604]" strokeweight="1pt"/>
            </w:pict>
          </mc:Fallback>
        </mc:AlternateContent>
      </w:r>
    </w:p>
    <w:p w14:paraId="338F07EB" w14:textId="56D09B92" w:rsidR="00A71B9A" w:rsidRPr="002943BA" w:rsidRDefault="002943BA" w:rsidP="002943BA">
      <w:pPr>
        <w:tabs>
          <w:tab w:val="left" w:pos="3299"/>
          <w:tab w:val="left" w:pos="7300"/>
        </w:tabs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928F9C" wp14:editId="7307C739">
                <wp:simplePos x="0" y="0"/>
                <wp:positionH relativeFrom="column">
                  <wp:posOffset>4287520</wp:posOffset>
                </wp:positionH>
                <wp:positionV relativeFrom="paragraph">
                  <wp:posOffset>346710</wp:posOffset>
                </wp:positionV>
                <wp:extent cx="254635" cy="127000"/>
                <wp:effectExtent l="12700" t="12700" r="12065" b="25400"/>
                <wp:wrapNone/>
                <wp:docPr id="40" name="右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635" cy="1270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5549A" id="右矢印 40" o:spid="_x0000_s1026" type="#_x0000_t13" style="position:absolute;left:0;text-align:left;margin-left:337.6pt;margin-top:27.3pt;width:20.05pt;height:10pt;rotation:18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" adj="16213" fillcolor="white [3212]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17EFE3" wp14:editId="44A969C4">
                <wp:simplePos x="0" y="0"/>
                <wp:positionH relativeFrom="column">
                  <wp:posOffset>4159885</wp:posOffset>
                </wp:positionH>
                <wp:positionV relativeFrom="paragraph">
                  <wp:posOffset>317500</wp:posOffset>
                </wp:positionV>
                <wp:extent cx="1371600" cy="2243455"/>
                <wp:effectExtent l="0" t="0" r="12700" b="17145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43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0D0E8" id="角丸四角形 15" o:spid="_x0000_s1026" style="position:absolute;left:0;text-align:left;margin-left:327.55pt;margin-top:25pt;width:108pt;height:17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747B3" wp14:editId="277EADE5">
                <wp:simplePos x="0" y="0"/>
                <wp:positionH relativeFrom="column">
                  <wp:posOffset>1640205</wp:posOffset>
                </wp:positionH>
                <wp:positionV relativeFrom="paragraph">
                  <wp:posOffset>318224</wp:posOffset>
                </wp:positionV>
                <wp:extent cx="1371600" cy="2243470"/>
                <wp:effectExtent l="0" t="0" r="12700" b="17145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43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D66047" id="角丸四角形 14" o:spid="_x0000_s1026" style="position:absolute;left:0;text-align:left;margin-left:129.15pt;margin-top:25.05pt;width:108pt;height:17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Meiryo UI" w:eastAsia="Meiryo UI" w:hAnsi="Meiryo UI"/>
          <w:color w:val="A6A6A6" w:themeColor="background1" w:themeShade="A6"/>
        </w:rPr>
        <w:tab/>
      </w:r>
      <w:r w:rsidRPr="002943BA">
        <w:rPr>
          <w:rFonts w:ascii="Meiryo UI" w:eastAsia="Meiryo UI" w:hAnsi="Meiryo UI" w:hint="eastAsia"/>
          <w:color w:val="000000" w:themeColor="text1"/>
        </w:rPr>
        <w:t>ログイン</w:t>
      </w:r>
      <w:r w:rsidRPr="002943BA">
        <w:rPr>
          <w:rFonts w:ascii="Meiryo UI" w:eastAsia="Meiryo UI" w:hAnsi="Meiryo UI"/>
          <w:color w:val="000000" w:themeColor="text1"/>
        </w:rPr>
        <w:tab/>
      </w:r>
      <w:r w:rsidRPr="002943BA">
        <w:rPr>
          <w:rFonts w:ascii="Meiryo UI" w:eastAsia="Meiryo UI" w:hAnsi="Meiryo UI" w:hint="eastAsia"/>
          <w:color w:val="000000" w:themeColor="text1"/>
        </w:rPr>
        <w:t>詳細</w:t>
      </w:r>
    </w:p>
    <w:p w14:paraId="10B2EF36" w14:textId="6C2348F8" w:rsidR="00077B83" w:rsidRPr="002943BA" w:rsidRDefault="002943BA" w:rsidP="002943BA">
      <w:pPr>
        <w:tabs>
          <w:tab w:val="left" w:pos="1038"/>
          <w:tab w:val="center" w:pos="5233"/>
          <w:tab w:val="left" w:pos="9226"/>
        </w:tabs>
        <w:rPr>
          <w:rFonts w:ascii="Meiryo UI" w:eastAsia="Meiryo UI" w:hAnsi="Meiryo UI"/>
          <w:color w:val="000000" w:themeColor="text1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34FDDC" wp14:editId="6741F008">
                <wp:simplePos x="0" y="0"/>
                <wp:positionH relativeFrom="column">
                  <wp:posOffset>1810341</wp:posOffset>
                </wp:positionH>
                <wp:positionV relativeFrom="paragraph">
                  <wp:posOffset>83879</wp:posOffset>
                </wp:positionV>
                <wp:extent cx="255181" cy="127591"/>
                <wp:effectExtent l="12700" t="12700" r="12065" b="25400"/>
                <wp:wrapNone/>
                <wp:docPr id="38" name="右矢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181" cy="127591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E1905" id="右矢印 38" o:spid="_x0000_s1026" type="#_x0000_t13" style="position:absolute;left:0;text-align:left;margin-left:142.55pt;margin-top:6.6pt;width:20.1pt;height:10.05pt;rotation:18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" fillcolor="white [3212]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4FF3DE" wp14:editId="3E8BFA15">
                <wp:simplePos x="0" y="0"/>
                <wp:positionH relativeFrom="column">
                  <wp:posOffset>4331439</wp:posOffset>
                </wp:positionH>
                <wp:positionV relativeFrom="paragraph">
                  <wp:posOffset>84425</wp:posOffset>
                </wp:positionV>
                <wp:extent cx="1041990" cy="701749"/>
                <wp:effectExtent l="0" t="0" r="12700" b="9525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0" cy="70174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A8949" id="正方形/長方形 32" o:spid="_x0000_s1026" style="position:absolute;left:0;text-align:left;margin-left:341.05pt;margin-top:6.65pt;width:82.05pt;height:5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" fillcolor="#ed7d31 [3205]" strokecolor="#1f3763 [1604]" strokeweight="1pt"/>
            </w:pict>
          </mc:Fallback>
        </mc:AlternateContent>
      </w:r>
      <w:r>
        <w:rPr>
          <w:rFonts w:ascii="Meiryo UI" w:eastAsia="Meiryo UI" w:hAnsi="Meiryo UI"/>
          <w:color w:val="A6A6A6" w:themeColor="background1" w:themeShade="A6"/>
        </w:rPr>
        <w:tab/>
      </w:r>
      <w:r w:rsidRPr="002943BA">
        <w:rPr>
          <w:rFonts w:ascii="Meiryo UI" w:eastAsia="Meiryo UI" w:hAnsi="Meiryo UI" w:hint="eastAsia"/>
          <w:color w:val="000000" w:themeColor="text1"/>
        </w:rPr>
        <w:t>サインアップ</w:t>
      </w:r>
      <w:r w:rsidRPr="002943BA">
        <w:rPr>
          <w:rFonts w:ascii="Meiryo UI" w:eastAsia="Meiryo UI" w:hAnsi="Meiryo UI"/>
          <w:color w:val="000000" w:themeColor="text1"/>
        </w:rPr>
        <w:tab/>
      </w:r>
      <w:r w:rsidRPr="002943BA">
        <w:rPr>
          <w:rFonts w:ascii="Meiryo UI" w:eastAsia="Meiryo UI" w:hAnsi="Meiryo UI" w:hint="eastAsia"/>
          <w:color w:val="000000" w:themeColor="text1"/>
        </w:rPr>
        <w:t>ホーム</w:t>
      </w:r>
      <w:r w:rsidRPr="002943BA">
        <w:rPr>
          <w:rFonts w:ascii="Meiryo UI" w:eastAsia="Meiryo UI" w:hAnsi="Meiryo UI"/>
          <w:color w:val="000000" w:themeColor="text1"/>
        </w:rPr>
        <w:tab/>
      </w:r>
      <w:r w:rsidRPr="002943BA">
        <w:rPr>
          <w:rFonts w:ascii="Meiryo UI" w:eastAsia="Meiryo UI" w:hAnsi="Meiryo UI" w:hint="eastAsia"/>
          <w:color w:val="000000" w:themeColor="text1"/>
        </w:rPr>
        <w:t>デリート</w:t>
      </w:r>
    </w:p>
    <w:p w14:paraId="1137BECE" w14:textId="5609B075" w:rsidR="00077B83" w:rsidRDefault="002943BA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12D08D" wp14:editId="64756708">
                <wp:simplePos x="0" y="0"/>
                <wp:positionH relativeFrom="column">
                  <wp:posOffset>1958768</wp:posOffset>
                </wp:positionH>
                <wp:positionV relativeFrom="paragraph">
                  <wp:posOffset>246631</wp:posOffset>
                </wp:positionV>
                <wp:extent cx="776176" cy="138224"/>
                <wp:effectExtent l="0" t="0" r="11430" b="1460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1382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08838" id="正方形/長方形 22" o:spid="_x0000_s1026" style="position:absolute;left:0;text-align:left;margin-left:154.25pt;margin-top:19.4pt;width:61.1pt;height:10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" fillcolor="white [3212]" strokecolor="#1f3763 [1604]" strokeweight="1pt"/>
            </w:pict>
          </mc:Fallback>
        </mc:AlternateContent>
      </w:r>
    </w:p>
    <w:p w14:paraId="61D0ADA5" w14:textId="6ED247BD" w:rsidR="00077B83" w:rsidRDefault="002943BA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8A317" wp14:editId="6AF0533C">
                <wp:simplePos x="0" y="0"/>
                <wp:positionH relativeFrom="column">
                  <wp:posOffset>4351655</wp:posOffset>
                </wp:positionH>
                <wp:positionV relativeFrom="paragraph">
                  <wp:posOffset>387350</wp:posOffset>
                </wp:positionV>
                <wp:extent cx="1031240" cy="254635"/>
                <wp:effectExtent l="0" t="0" r="10160" b="1206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5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878C" id="正方形/長方形 25" o:spid="_x0000_s1026" style="position:absolute;left:0;text-align:left;margin-left:342.65pt;margin-top:30.5pt;width:81.2pt;height:2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" fillcolor="white [3212]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E19A48" wp14:editId="3A7ACD1E">
                <wp:simplePos x="0" y="0"/>
                <wp:positionH relativeFrom="column">
                  <wp:posOffset>4337685</wp:posOffset>
                </wp:positionH>
                <wp:positionV relativeFrom="paragraph">
                  <wp:posOffset>45085</wp:posOffset>
                </wp:positionV>
                <wp:extent cx="1031358" cy="255181"/>
                <wp:effectExtent l="0" t="0" r="10160" b="1206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255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CA53" id="正方形/長方形 24" o:spid="_x0000_s1026" style="position:absolute;left:0;text-align:left;margin-left:341.55pt;margin-top:3.55pt;width:81.2pt;height:2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" fillcolor="white [3212]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D940A8" wp14:editId="5D9B68A5">
                <wp:simplePos x="0" y="0"/>
                <wp:positionH relativeFrom="column">
                  <wp:posOffset>1959610</wp:posOffset>
                </wp:positionH>
                <wp:positionV relativeFrom="paragraph">
                  <wp:posOffset>165557</wp:posOffset>
                </wp:positionV>
                <wp:extent cx="776176" cy="138224"/>
                <wp:effectExtent l="0" t="0" r="11430" b="1460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1382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841CC" id="正方形/長方形 21" o:spid="_x0000_s1026" style="position:absolute;left:0;text-align:left;margin-left:154.3pt;margin-top:13.05pt;width:61.1pt;height:10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" fillcolor="white [3212]" strokecolor="#1f3763 [1604]" strokeweight="1pt"/>
            </w:pict>
          </mc:Fallback>
        </mc:AlternateContent>
      </w:r>
    </w:p>
    <w:p w14:paraId="7C0E7C7F" w14:textId="07A500DF" w:rsidR="00077B83" w:rsidRDefault="002943BA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0445BF" wp14:editId="2FD88639">
                <wp:simplePos x="0" y="0"/>
                <wp:positionH relativeFrom="column">
                  <wp:posOffset>1959714</wp:posOffset>
                </wp:positionH>
                <wp:positionV relativeFrom="paragraph">
                  <wp:posOffset>73615</wp:posOffset>
                </wp:positionV>
                <wp:extent cx="776176" cy="138224"/>
                <wp:effectExtent l="0" t="0" r="11430" b="1460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13822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6C00E" id="正方形/長方形 27" o:spid="_x0000_s1026" style="position:absolute;left:0;text-align:left;margin-left:154.3pt;margin-top:5.8pt;width:61.1pt;height:1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" fillcolor="#ed7d31 [3205]" strokecolor="#1f3763 [1604]" strokeweight="1pt"/>
            </w:pict>
          </mc:Fallback>
        </mc:AlternateContent>
      </w: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1C3588" wp14:editId="780EEA86">
                <wp:simplePos x="0" y="0"/>
                <wp:positionH relativeFrom="column">
                  <wp:posOffset>4341495</wp:posOffset>
                </wp:positionH>
                <wp:positionV relativeFrom="paragraph">
                  <wp:posOffset>328930</wp:posOffset>
                </wp:positionV>
                <wp:extent cx="1031358" cy="255181"/>
                <wp:effectExtent l="0" t="0" r="10160" b="1206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255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6B7E4" id="正方形/長方形 26" o:spid="_x0000_s1026" style="position:absolute;left:0;text-align:left;margin-left:341.85pt;margin-top:25.9pt;width:81.2pt;height:2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" fillcolor="white [3212]" strokecolor="#1f3763 [1604]" strokeweight="1pt"/>
            </w:pict>
          </mc:Fallback>
        </mc:AlternateContent>
      </w:r>
    </w:p>
    <w:p w14:paraId="52D56AFE" w14:textId="2A7D16B6" w:rsidR="00077B83" w:rsidRDefault="002943BA" w:rsidP="00B2224A">
      <w:pPr>
        <w:rPr>
          <w:rFonts w:ascii="Meiryo UI" w:eastAsia="Meiryo UI" w:hAnsi="Meiryo UI"/>
          <w:color w:val="A6A6A6" w:themeColor="background1" w:themeShade="A6"/>
        </w:rPr>
      </w:pPr>
      <w:r>
        <w:rPr>
          <w:rFonts w:ascii="Meiryo UI" w:eastAsia="Meiryo UI" w:hAnsi="Meiryo U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DD1B09" wp14:editId="3AB52D12">
                <wp:simplePos x="0" y="0"/>
                <wp:positionH relativeFrom="column">
                  <wp:posOffset>5114053</wp:posOffset>
                </wp:positionH>
                <wp:positionV relativeFrom="paragraph">
                  <wp:posOffset>318135</wp:posOffset>
                </wp:positionV>
                <wp:extent cx="265814" cy="233916"/>
                <wp:effectExtent l="0" t="0" r="13970" b="7620"/>
                <wp:wrapNone/>
                <wp:docPr id="36" name="円/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3391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8FFE7" id="円/楕円 36" o:spid="_x0000_s1026" style="position:absolute;left:0;text-align:left;margin-left:402.7pt;margin-top:25.05pt;width:20.95pt;height:18.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" fillcolor="red" strokecolor="#1f3763 [1604]" strokeweight="1pt">
                <v:stroke joinstyle="miter"/>
              </v:oval>
            </w:pict>
          </mc:Fallback>
        </mc:AlternateContent>
      </w:r>
    </w:p>
    <w:p w14:paraId="392FD0F1" w14:textId="77777777" w:rsidR="00077B83" w:rsidRDefault="00077B83" w:rsidP="00B2224A">
      <w:pPr>
        <w:rPr>
          <w:rFonts w:ascii="Meiryo UI" w:eastAsia="Meiryo UI" w:hAnsi="Meiryo UI" w:hint="eastAsia"/>
          <w:color w:val="A6A6A6" w:themeColor="background1" w:themeShade="A6"/>
        </w:rPr>
      </w:pPr>
    </w:p>
    <w:p w14:paraId="6753F5B5" w14:textId="77777777" w:rsidR="00B2224A" w:rsidRDefault="008E578D" w:rsidP="008E578D">
      <w:pPr>
        <w:pStyle w:val="2"/>
        <w:rPr>
          <w:rFonts w:ascii="Meiryo UI" w:eastAsia="Meiryo UI" w:hAnsi="Meiryo UI"/>
        </w:rPr>
      </w:pPr>
      <w:r w:rsidRPr="008E578D">
        <w:rPr>
          <w:rFonts w:ascii="Meiryo UI" w:eastAsia="Meiryo UI" w:hAnsi="Meiryo UI" w:hint="eastAsia"/>
        </w:rPr>
        <w:lastRenderedPageBreak/>
        <w:t>データ定義</w:t>
      </w:r>
    </w:p>
    <w:p w14:paraId="5336FF2D" w14:textId="18E23062" w:rsidR="008E578D" w:rsidRPr="00077B83" w:rsidRDefault="008E578D" w:rsidP="00077B83">
      <w:pPr>
        <w:pStyle w:val="3"/>
        <w:rPr>
          <w:rFonts w:ascii="Meiryo UI" w:eastAsia="Meiryo UI" w:hAnsi="Meiryo UI"/>
        </w:rPr>
      </w:pPr>
      <w:r w:rsidRPr="008E578D">
        <w:rPr>
          <w:rFonts w:ascii="Meiryo UI" w:eastAsia="Meiryo UI" w:hAnsi="Meiryo UI" w:hint="eastAsia"/>
        </w:rPr>
        <w:t>テーブル一覧</w:t>
      </w:r>
    </w:p>
    <w:tbl>
      <w:tblPr>
        <w:tblStyle w:val="a3"/>
        <w:tblpPr w:leftFromText="142" w:rightFromText="142" w:vertAnchor="text" w:horzAnchor="margin" w:tblpY="5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77B83" w14:paraId="6B648FEC" w14:textId="77777777" w:rsidTr="00077B83">
        <w:tc>
          <w:tcPr>
            <w:tcW w:w="3485" w:type="dxa"/>
          </w:tcPr>
          <w:p w14:paraId="71D4212B" w14:textId="30ACFE3D" w:rsidR="00077B83" w:rsidRDefault="00077B83" w:rsidP="00077B83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テーブル名</w:t>
            </w:r>
          </w:p>
        </w:tc>
        <w:tc>
          <w:tcPr>
            <w:tcW w:w="3485" w:type="dxa"/>
          </w:tcPr>
          <w:p w14:paraId="72096E85" w14:textId="3F8DAB34" w:rsidR="00077B83" w:rsidRDefault="00077B83" w:rsidP="00077B83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データ内容</w:t>
            </w:r>
          </w:p>
        </w:tc>
        <w:tc>
          <w:tcPr>
            <w:tcW w:w="3486" w:type="dxa"/>
          </w:tcPr>
          <w:p w14:paraId="6EE1E6EA" w14:textId="1EE032B9" w:rsidR="00077B83" w:rsidRDefault="00077B83" w:rsidP="00077B83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説明</w:t>
            </w:r>
          </w:p>
        </w:tc>
      </w:tr>
      <w:tr w:rsidR="00077B83" w14:paraId="04B01E9B" w14:textId="77777777" w:rsidTr="00077B83">
        <w:tc>
          <w:tcPr>
            <w:tcW w:w="3485" w:type="dxa"/>
          </w:tcPr>
          <w:p w14:paraId="0BF246C0" w14:textId="3621B337" w:rsidR="00077B83" w:rsidRDefault="00901DCA" w:rsidP="00077B83">
            <w:pPr>
              <w:rPr>
                <w:rFonts w:ascii="Meiryo UI" w:eastAsia="Meiryo UI" w:hAnsi="Meiryo UI"/>
                <w:color w:val="000000" w:themeColor="text1"/>
              </w:rPr>
            </w:pPr>
            <w:r>
              <w:rPr>
                <w:rFonts w:ascii="Meiryo UI" w:eastAsia="Meiryo UI" w:hAnsi="Meiryo UI"/>
                <w:color w:val="000000" w:themeColor="text1"/>
              </w:rPr>
              <w:t>Users</w:t>
            </w:r>
          </w:p>
        </w:tc>
        <w:tc>
          <w:tcPr>
            <w:tcW w:w="3485" w:type="dxa"/>
          </w:tcPr>
          <w:p w14:paraId="6890EA85" w14:textId="1B1E850E" w:rsidR="00077B83" w:rsidRDefault="00901DCA" w:rsidP="00077B83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メースアドレス、パスワード、名前、学部、アイコン</w:t>
            </w:r>
          </w:p>
        </w:tc>
        <w:tc>
          <w:tcPr>
            <w:tcW w:w="3486" w:type="dxa"/>
          </w:tcPr>
          <w:p w14:paraId="1A81E80E" w14:textId="0E5A2E5E" w:rsidR="00077B83" w:rsidRDefault="00901DCA" w:rsidP="00077B83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ログインに関わる内容</w:t>
            </w:r>
          </w:p>
        </w:tc>
      </w:tr>
      <w:tr w:rsidR="00077B83" w14:paraId="1E8EA394" w14:textId="77777777" w:rsidTr="00077B83">
        <w:tc>
          <w:tcPr>
            <w:tcW w:w="3485" w:type="dxa"/>
          </w:tcPr>
          <w:p w14:paraId="7392D8A7" w14:textId="3FCBC377" w:rsidR="00077B83" w:rsidRDefault="00901DCA" w:rsidP="00077B83">
            <w:pPr>
              <w:rPr>
                <w:rFonts w:ascii="Meiryo UI" w:eastAsia="Meiryo UI" w:hAnsi="Meiryo UI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落とし物</w:t>
            </w:r>
            <w:r>
              <w:rPr>
                <w:rFonts w:ascii="Meiryo UI" w:eastAsia="Meiryo UI" w:hAnsi="Meiryo UI"/>
                <w:color w:val="000000" w:themeColor="text1"/>
              </w:rPr>
              <w:t>API</w:t>
            </w:r>
          </w:p>
        </w:tc>
        <w:tc>
          <w:tcPr>
            <w:tcW w:w="3485" w:type="dxa"/>
          </w:tcPr>
          <w:p w14:paraId="638E6F49" w14:textId="6D6A2D09" w:rsidR="00077B83" w:rsidRDefault="00901DCA" w:rsidP="00077B83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タイムスタンプ、投稿者名、メースアドレス、概要、説明、投稿日、投稿時間、イメージ</w:t>
            </w:r>
          </w:p>
        </w:tc>
        <w:tc>
          <w:tcPr>
            <w:tcW w:w="3486" w:type="dxa"/>
          </w:tcPr>
          <w:p w14:paraId="6A501DA8" w14:textId="60236956" w:rsidR="00077B83" w:rsidRDefault="00901DCA" w:rsidP="00077B83">
            <w:pPr>
              <w:rPr>
                <w:rFonts w:ascii="Meiryo UI" w:eastAsia="Meiryo UI" w:hAnsi="Meiryo UI" w:hint="eastAsia"/>
                <w:color w:val="000000" w:themeColor="text1"/>
              </w:rPr>
            </w:pPr>
            <w:r>
              <w:rPr>
                <w:rFonts w:ascii="Meiryo UI" w:eastAsia="Meiryo UI" w:hAnsi="Meiryo UI" w:hint="eastAsia"/>
                <w:color w:val="000000" w:themeColor="text1"/>
              </w:rPr>
              <w:t>投稿に関わる内容</w:t>
            </w:r>
          </w:p>
        </w:tc>
      </w:tr>
    </w:tbl>
    <w:p w14:paraId="71423D80" w14:textId="77777777" w:rsidR="00A71B9A" w:rsidRDefault="00A71B9A" w:rsidP="008E578D">
      <w:pPr>
        <w:rPr>
          <w:rFonts w:ascii="Meiryo UI" w:eastAsia="Meiryo UI" w:hAnsi="Meiryo UI" w:hint="eastAsia"/>
          <w:color w:val="A6A6A6" w:themeColor="background1" w:themeShade="A6"/>
        </w:rPr>
      </w:pPr>
    </w:p>
    <w:p w14:paraId="7FE85542" w14:textId="77777777" w:rsidR="008E578D" w:rsidRDefault="008E578D" w:rsidP="008E578D">
      <w:pPr>
        <w:pStyle w:val="1"/>
        <w:rPr>
          <w:rFonts w:ascii="Meiryo UI" w:eastAsia="Meiryo UI" w:hAnsi="Meiryo UI"/>
        </w:rPr>
      </w:pPr>
      <w:r w:rsidRPr="008E578D">
        <w:rPr>
          <w:rFonts w:ascii="Meiryo UI" w:eastAsia="Meiryo UI" w:hAnsi="Meiryo UI" w:hint="eastAsia"/>
        </w:rPr>
        <w:t>非機能要件</w:t>
      </w:r>
    </w:p>
    <w:p w14:paraId="0F1BC51B" w14:textId="77777777" w:rsidR="008E578D" w:rsidRPr="00CC1E43" w:rsidRDefault="00CC1E43" w:rsidP="00CC1E43">
      <w:pPr>
        <w:pStyle w:val="2"/>
        <w:rPr>
          <w:rFonts w:ascii="Meiryo UI" w:eastAsia="Meiryo UI" w:hAnsi="Meiryo UI"/>
        </w:rPr>
      </w:pPr>
      <w:r w:rsidRPr="00CC1E43">
        <w:rPr>
          <w:rFonts w:ascii="Meiryo UI" w:eastAsia="Meiryo UI" w:hAnsi="Meiryo UI" w:hint="eastAsia"/>
        </w:rPr>
        <w:t>拡張性</w:t>
      </w:r>
    </w:p>
    <w:p w14:paraId="376567AA" w14:textId="7EA8BBBF" w:rsidR="00CC1E43" w:rsidRPr="00CC1E43" w:rsidRDefault="00077B83" w:rsidP="00CC1E43">
      <w:pPr>
        <w:rPr>
          <w:rFonts w:ascii="Meiryo UI" w:eastAsia="Meiryo UI" w:hAnsi="Meiryo UI" w:hint="eastAsia"/>
        </w:rPr>
      </w:pPr>
      <w:r w:rsidRPr="00077B83">
        <w:rPr>
          <w:rFonts w:ascii="Meiryo UI" w:eastAsia="Meiryo UI" w:hAnsi="Meiryo UI" w:hint="eastAsia"/>
          <w:color w:val="000000" w:themeColor="text1"/>
        </w:rPr>
        <w:t>定期的な</w:t>
      </w:r>
      <w:r>
        <w:rPr>
          <w:rFonts w:ascii="Meiryo UI" w:eastAsia="Meiryo UI" w:hAnsi="Meiryo UI" w:hint="eastAsia"/>
          <w:color w:val="000000" w:themeColor="text1"/>
        </w:rPr>
        <w:t>落とし物ランキングなどの掲示、落とし物への早急な対応が可能</w:t>
      </w:r>
    </w:p>
    <w:p w14:paraId="4846A9D7" w14:textId="77777777" w:rsidR="00CC1E43" w:rsidRPr="00CC1E43" w:rsidRDefault="00CC1E43" w:rsidP="00CC1E43">
      <w:pPr>
        <w:pStyle w:val="2"/>
        <w:rPr>
          <w:rFonts w:ascii="Meiryo UI" w:eastAsia="Meiryo UI" w:hAnsi="Meiryo UI"/>
        </w:rPr>
      </w:pPr>
      <w:r w:rsidRPr="00CC1E43">
        <w:rPr>
          <w:rFonts w:ascii="Meiryo UI" w:eastAsia="Meiryo UI" w:hAnsi="Meiryo UI" w:hint="eastAsia"/>
        </w:rPr>
        <w:t>稼働環境</w:t>
      </w:r>
    </w:p>
    <w:p w14:paraId="2F0D944A" w14:textId="77777777" w:rsidR="00CC1E43" w:rsidRPr="00CC1E43" w:rsidRDefault="00CC1E43" w:rsidP="00CC1E43">
      <w:pPr>
        <w:pStyle w:val="3"/>
        <w:rPr>
          <w:rFonts w:ascii="Meiryo UI" w:eastAsia="Meiryo UI" w:hAnsi="Meiryo UI"/>
        </w:rPr>
      </w:pPr>
      <w:r w:rsidRPr="00CC1E43">
        <w:rPr>
          <w:rFonts w:ascii="Meiryo UI" w:eastAsia="Meiryo UI" w:hAnsi="Meiryo UI" w:hint="eastAsia"/>
        </w:rPr>
        <w:t>システム側</w:t>
      </w:r>
    </w:p>
    <w:p w14:paraId="5B4C0A08" w14:textId="2673DFCB" w:rsidR="00077B83" w:rsidRPr="00077B83" w:rsidRDefault="00077B83" w:rsidP="00CC1E43">
      <w:pPr>
        <w:rPr>
          <w:rFonts w:ascii="Meiryo UI" w:eastAsia="Meiryo UI" w:hAnsi="Meiryo UI" w:hint="eastAsia"/>
          <w:color w:val="000000" w:themeColor="text1"/>
        </w:rPr>
      </w:pPr>
      <w:proofErr w:type="spellStart"/>
      <w:r w:rsidRPr="00077B83">
        <w:rPr>
          <w:rFonts w:ascii="Meiryo UI" w:eastAsia="Meiryo UI" w:hAnsi="Meiryo UI"/>
          <w:color w:val="000000" w:themeColor="text1"/>
        </w:rPr>
        <w:t>A</w:t>
      </w:r>
      <w:r>
        <w:rPr>
          <w:rFonts w:ascii="Meiryo UI" w:eastAsia="Meiryo UI" w:hAnsi="Meiryo UI"/>
          <w:color w:val="000000" w:themeColor="text1"/>
        </w:rPr>
        <w:t>dalo</w:t>
      </w:r>
      <w:proofErr w:type="spellEnd"/>
      <w:r>
        <w:rPr>
          <w:rFonts w:ascii="Meiryo UI" w:eastAsia="Meiryo UI" w:hAnsi="Meiryo UI" w:hint="eastAsia"/>
          <w:color w:val="000000" w:themeColor="text1"/>
        </w:rPr>
        <w:t>が利用できる環境かつ</w:t>
      </w:r>
      <w:proofErr w:type="spellStart"/>
      <w:r>
        <w:rPr>
          <w:rFonts w:ascii="Meiryo UI" w:eastAsia="Meiryo UI" w:hAnsi="Meiryo UI"/>
          <w:color w:val="000000" w:themeColor="text1"/>
        </w:rPr>
        <w:t>Adalo</w:t>
      </w:r>
      <w:proofErr w:type="spellEnd"/>
      <w:r>
        <w:rPr>
          <w:rFonts w:ascii="Meiryo UI" w:eastAsia="Meiryo UI" w:hAnsi="Meiryo UI" w:hint="eastAsia"/>
          <w:color w:val="000000" w:themeColor="text1"/>
        </w:rPr>
        <w:t>アカウントを所持、また</w:t>
      </w:r>
      <w:proofErr w:type="spellStart"/>
      <w:r>
        <w:rPr>
          <w:rFonts w:ascii="Meiryo UI" w:eastAsia="Meiryo UI" w:hAnsi="Meiryo UI"/>
          <w:color w:val="000000" w:themeColor="text1"/>
        </w:rPr>
        <w:t>Sheetdb</w:t>
      </w:r>
      <w:proofErr w:type="spellEnd"/>
      <w:r>
        <w:rPr>
          <w:rFonts w:ascii="Meiryo UI" w:eastAsia="Meiryo UI" w:hAnsi="Meiryo UI" w:hint="eastAsia"/>
          <w:color w:val="000000" w:themeColor="text1"/>
        </w:rPr>
        <w:t>へ共有する内容を変更したい場合は初回</w:t>
      </w:r>
      <w:r>
        <w:rPr>
          <w:rFonts w:ascii="Meiryo UI" w:eastAsia="Meiryo UI" w:hAnsi="Meiryo UI"/>
          <w:color w:val="000000" w:themeColor="text1"/>
        </w:rPr>
        <w:t>14</w:t>
      </w:r>
      <w:r>
        <w:rPr>
          <w:rFonts w:ascii="Meiryo UI" w:eastAsia="Meiryo UI" w:hAnsi="Meiryo UI" w:hint="eastAsia"/>
          <w:color w:val="000000" w:themeColor="text1"/>
        </w:rPr>
        <w:t>日間無料のサービスを使用するか、有料プランへの加入が必要</w:t>
      </w:r>
    </w:p>
    <w:p w14:paraId="645C6F65" w14:textId="77777777" w:rsidR="00CC1E43" w:rsidRPr="00CC1E43" w:rsidRDefault="00CC1E43" w:rsidP="00CC1E43">
      <w:pPr>
        <w:pStyle w:val="3"/>
        <w:rPr>
          <w:rFonts w:ascii="Meiryo UI" w:eastAsia="Meiryo UI" w:hAnsi="Meiryo UI"/>
        </w:rPr>
      </w:pPr>
      <w:r w:rsidRPr="00CC1E43">
        <w:rPr>
          <w:rFonts w:ascii="Meiryo UI" w:eastAsia="Meiryo UI" w:hAnsi="Meiryo UI" w:hint="eastAsia"/>
        </w:rPr>
        <w:t>利用者側(クライアント環境</w:t>
      </w:r>
      <w:r w:rsidRPr="00CC1E43">
        <w:rPr>
          <w:rFonts w:ascii="Meiryo UI" w:eastAsia="Meiryo UI" w:hAnsi="Meiryo UI"/>
        </w:rPr>
        <w:t>)</w:t>
      </w:r>
    </w:p>
    <w:p w14:paraId="492A5F91" w14:textId="4D490F49" w:rsidR="00CC1E43" w:rsidRPr="00077B83" w:rsidRDefault="00077B83" w:rsidP="009527AA">
      <w:pPr>
        <w:rPr>
          <w:rFonts w:ascii="Meiryo UI" w:eastAsia="Meiryo UI" w:hAnsi="Meiryo UI" w:hint="eastAsia"/>
          <w:color w:val="A6A6A6" w:themeColor="background1" w:themeShade="A6"/>
        </w:rPr>
      </w:pPr>
      <w:r w:rsidRPr="00077B83">
        <w:rPr>
          <w:rFonts w:ascii="Meiryo UI" w:eastAsia="Meiryo UI" w:hAnsi="Meiryo UI"/>
          <w:color w:val="000000" w:themeColor="text1"/>
        </w:rPr>
        <w:t>QR</w:t>
      </w:r>
      <w:r>
        <w:rPr>
          <w:rFonts w:ascii="Meiryo UI" w:eastAsia="Meiryo UI" w:hAnsi="Meiryo UI" w:hint="eastAsia"/>
          <w:color w:val="000000" w:themeColor="text1"/>
        </w:rPr>
        <w:t>コードを読み取る機能のある携帯端末であり、</w:t>
      </w:r>
      <w:r w:rsidRPr="00077B83">
        <w:rPr>
          <w:rFonts w:ascii="Meiryo UI" w:eastAsia="Meiryo UI" w:hAnsi="Meiryo UI" w:hint="eastAsia"/>
          <w:color w:val="000000" w:themeColor="text1"/>
        </w:rPr>
        <w:t>iPhone</w:t>
      </w:r>
      <w:r>
        <w:rPr>
          <w:rFonts w:ascii="Meiryo UI" w:eastAsia="Meiryo UI" w:hAnsi="Meiryo UI" w:hint="eastAsia"/>
          <w:color w:val="000000" w:themeColor="text1"/>
        </w:rPr>
        <w:t>・Androidともに</w:t>
      </w:r>
      <w:r>
        <w:rPr>
          <w:rFonts w:ascii="Meiryo UI" w:eastAsia="Meiryo UI" w:hAnsi="Meiryo UI" w:hint="eastAsia"/>
          <w:color w:val="000000" w:themeColor="text1"/>
        </w:rPr>
        <w:t>全てのバージョンで</w:t>
      </w:r>
      <w:r>
        <w:rPr>
          <w:rFonts w:ascii="Meiryo UI" w:eastAsia="Meiryo UI" w:hAnsi="Meiryo UI" w:hint="eastAsia"/>
          <w:color w:val="000000" w:themeColor="text1"/>
        </w:rPr>
        <w:t>使用可能</w:t>
      </w:r>
    </w:p>
    <w:p w14:paraId="79A10A66" w14:textId="77777777" w:rsidR="00CC1E43" w:rsidRPr="00CC1E43" w:rsidRDefault="009527AA" w:rsidP="00CC1E43">
      <w:pPr>
        <w:pStyle w:val="2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保守</w:t>
      </w:r>
    </w:p>
    <w:p w14:paraId="4B55A8E0" w14:textId="77777777" w:rsidR="00077B83" w:rsidRDefault="00077B83" w:rsidP="00077B83">
      <w:pPr>
        <w:rPr>
          <w:rFonts w:ascii="Meiryo UI" w:eastAsia="Meiryo UI" w:hAnsi="Meiryo UI"/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Pr="00077B83">
        <w:rPr>
          <w:rFonts w:ascii="Meiryo UI" w:eastAsia="Meiryo UI" w:hAnsi="Meiryo UI" w:hint="eastAsia"/>
          <w:color w:val="000000" w:themeColor="text1"/>
        </w:rPr>
        <w:t>想定した</w:t>
      </w:r>
      <w:r>
        <w:rPr>
          <w:rFonts w:ascii="Meiryo UI" w:eastAsia="Meiryo UI" w:hAnsi="Meiryo UI" w:hint="eastAsia"/>
          <w:color w:val="000000" w:themeColor="text1"/>
        </w:rPr>
        <w:t>システムでの使用が可能か（iPhone、Androidにおける全ての媒体）定期的な点検</w:t>
      </w:r>
    </w:p>
    <w:p w14:paraId="7F64BC73" w14:textId="23847ECA" w:rsidR="00077B83" w:rsidRDefault="00077B83" w:rsidP="00CC1E43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・不適切な投稿がないか投稿内容の閲覧、対応</w:t>
      </w:r>
    </w:p>
    <w:p w14:paraId="2D00D590" w14:textId="789794C6" w:rsidR="00077B83" w:rsidRDefault="00077B83" w:rsidP="00CC1E43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・正常な動作、サービスの提供ができているかの確認</w:t>
      </w:r>
    </w:p>
    <w:p w14:paraId="6A3376F3" w14:textId="7EAEDF73" w:rsidR="00077B83" w:rsidRPr="00077B83" w:rsidRDefault="00077B83" w:rsidP="00CC1E4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↑全て作成者である私が管理予定</w:t>
      </w:r>
    </w:p>
    <w:sectPr w:rsidR="00077B83" w:rsidRPr="00077B83" w:rsidSect="001B420B">
      <w:footerReference w:type="default" r:id="rId8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B58B" w14:textId="77777777" w:rsidR="00302D96" w:rsidRDefault="00302D96" w:rsidP="001B420B">
      <w:r>
        <w:separator/>
      </w:r>
    </w:p>
  </w:endnote>
  <w:endnote w:type="continuationSeparator" w:id="0">
    <w:p w14:paraId="6832090F" w14:textId="77777777" w:rsidR="00302D96" w:rsidRDefault="00302D96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5E69A380" w14:textId="77777777">
      <w:trPr>
        <w:jc w:val="right"/>
      </w:trPr>
      <w:tc>
        <w:tcPr>
          <w:tcW w:w="4795" w:type="dxa"/>
          <w:vAlign w:val="center"/>
        </w:tcPr>
        <w:p w14:paraId="6B4C4C21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6911795C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</w:rPr>
          </w:pPr>
          <w:r w:rsidRPr="001B420B">
            <w:rPr>
              <w:rFonts w:ascii="Meiryo UI" w:eastAsia="Meiryo UI" w:hAnsi="Meiryo UI"/>
              <w:color w:val="FFFFFF" w:themeColor="background1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</w:rPr>
            <w:fldChar w:fldCharType="end"/>
          </w:r>
        </w:p>
      </w:tc>
    </w:tr>
  </w:tbl>
  <w:p w14:paraId="15B2409E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9E040" w14:textId="77777777" w:rsidR="00302D96" w:rsidRDefault="00302D96" w:rsidP="001B420B">
      <w:r>
        <w:rPr>
          <w:rFonts w:hint="eastAsia"/>
        </w:rPr>
        <w:separator/>
      </w:r>
    </w:p>
  </w:footnote>
  <w:footnote w:type="continuationSeparator" w:id="0">
    <w:p w14:paraId="662411E0" w14:textId="77777777" w:rsidR="00302D96" w:rsidRDefault="00302D96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00E"/>
    <w:multiLevelType w:val="hybridMultilevel"/>
    <w:tmpl w:val="E3D86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8622A57"/>
    <w:multiLevelType w:val="hybridMultilevel"/>
    <w:tmpl w:val="EEF25906"/>
    <w:lvl w:ilvl="0" w:tplc="F8B4CCF2">
      <w:start w:val="1"/>
      <w:numFmt w:val="bullet"/>
      <w:lvlText w:val=""/>
      <w:lvlJc w:val="left"/>
      <w:pPr>
        <w:ind w:left="420" w:hanging="42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497786"/>
    <w:multiLevelType w:val="hybridMultilevel"/>
    <w:tmpl w:val="4D66BC58"/>
    <w:lvl w:ilvl="0" w:tplc="F0F4618A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C4B6A93"/>
    <w:multiLevelType w:val="multilevel"/>
    <w:tmpl w:val="C1824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95554"/>
    <w:multiLevelType w:val="hybridMultilevel"/>
    <w:tmpl w:val="5ED0A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1035BFB"/>
    <w:multiLevelType w:val="multilevel"/>
    <w:tmpl w:val="FCA4DD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7552400"/>
    <w:multiLevelType w:val="hybridMultilevel"/>
    <w:tmpl w:val="EC7C0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01A7FB9"/>
    <w:multiLevelType w:val="multilevel"/>
    <w:tmpl w:val="643A8B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DA12D5"/>
    <w:multiLevelType w:val="multilevel"/>
    <w:tmpl w:val="61D819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49755F"/>
    <w:multiLevelType w:val="hybridMultilevel"/>
    <w:tmpl w:val="074EC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9"/>
  </w:num>
  <w:num w:numId="4">
    <w:abstractNumId w:val="14"/>
  </w:num>
  <w:num w:numId="5">
    <w:abstractNumId w:val="8"/>
    <w:lvlOverride w:ilvl="0">
      <w:startOverride w:val="1"/>
    </w:lvlOverride>
  </w:num>
  <w:num w:numId="6">
    <w:abstractNumId w:val="4"/>
  </w:num>
  <w:num w:numId="7">
    <w:abstractNumId w:val="10"/>
  </w:num>
  <w:num w:numId="8">
    <w:abstractNumId w:val="2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0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BE"/>
    <w:rsid w:val="00077B83"/>
    <w:rsid w:val="00192201"/>
    <w:rsid w:val="001A72F3"/>
    <w:rsid w:val="001B420B"/>
    <w:rsid w:val="001E2C10"/>
    <w:rsid w:val="00224E4E"/>
    <w:rsid w:val="002943BA"/>
    <w:rsid w:val="002F3938"/>
    <w:rsid w:val="00302D96"/>
    <w:rsid w:val="0032641D"/>
    <w:rsid w:val="003B226B"/>
    <w:rsid w:val="003C1CB1"/>
    <w:rsid w:val="003D549B"/>
    <w:rsid w:val="00476681"/>
    <w:rsid w:val="005B3042"/>
    <w:rsid w:val="005C153B"/>
    <w:rsid w:val="00734A6C"/>
    <w:rsid w:val="007E0449"/>
    <w:rsid w:val="00834568"/>
    <w:rsid w:val="008C6668"/>
    <w:rsid w:val="008E578D"/>
    <w:rsid w:val="008E699E"/>
    <w:rsid w:val="008F76DE"/>
    <w:rsid w:val="00901DCA"/>
    <w:rsid w:val="00932957"/>
    <w:rsid w:val="00940B95"/>
    <w:rsid w:val="009527AA"/>
    <w:rsid w:val="009652EE"/>
    <w:rsid w:val="00986758"/>
    <w:rsid w:val="0099724B"/>
    <w:rsid w:val="009A452D"/>
    <w:rsid w:val="009B58D6"/>
    <w:rsid w:val="009C318E"/>
    <w:rsid w:val="00A068EE"/>
    <w:rsid w:val="00A52082"/>
    <w:rsid w:val="00A71B9A"/>
    <w:rsid w:val="00A80170"/>
    <w:rsid w:val="00AD2EB9"/>
    <w:rsid w:val="00B2224A"/>
    <w:rsid w:val="00B4487D"/>
    <w:rsid w:val="00C0622A"/>
    <w:rsid w:val="00C10D75"/>
    <w:rsid w:val="00C20DCE"/>
    <w:rsid w:val="00CB1B1E"/>
    <w:rsid w:val="00CB6739"/>
    <w:rsid w:val="00CB6CCE"/>
    <w:rsid w:val="00CC1E43"/>
    <w:rsid w:val="00CD5277"/>
    <w:rsid w:val="00D405DA"/>
    <w:rsid w:val="00DB482F"/>
    <w:rsid w:val="00DE047F"/>
    <w:rsid w:val="00DF1874"/>
    <w:rsid w:val="00E47BDE"/>
    <w:rsid w:val="00E763CA"/>
    <w:rsid w:val="00EA12E0"/>
    <w:rsid w:val="00EC05FE"/>
    <w:rsid w:val="00EE6AC9"/>
    <w:rsid w:val="00F247C4"/>
    <w:rsid w:val="00F40E66"/>
    <w:rsid w:val="00F41B29"/>
    <w:rsid w:val="00F44353"/>
    <w:rsid w:val="00F65B04"/>
    <w:rsid w:val="00F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D6A12BD"/>
  <w15:chartTrackingRefBased/>
  <w15:docId w15:val="{5D7BCBD8-6C4A-724D-9D89-A61380B8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24A"/>
  </w:style>
  <w:style w:type="paragraph" w:styleId="1">
    <w:name w:val="heading 1"/>
    <w:basedOn w:val="a"/>
    <w:next w:val="a"/>
    <w:link w:val="10"/>
    <w:uiPriority w:val="9"/>
    <w:qFormat/>
    <w:rsid w:val="00C0622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0622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0622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22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22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22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22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2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2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0622A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  <w:style w:type="paragraph" w:customStyle="1" w:styleId="paragraph">
    <w:name w:val="paragraph"/>
    <w:basedOn w:val="a"/>
    <w:rsid w:val="00DB482F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customStyle="1" w:styleId="normaltextrun">
    <w:name w:val="normaltextrun"/>
    <w:basedOn w:val="a0"/>
    <w:rsid w:val="00DB482F"/>
  </w:style>
  <w:style w:type="character" w:customStyle="1" w:styleId="eop">
    <w:name w:val="eop"/>
    <w:basedOn w:val="a0"/>
    <w:rsid w:val="00DB482F"/>
  </w:style>
  <w:style w:type="character" w:customStyle="1" w:styleId="bcx8">
    <w:name w:val="bcx8"/>
    <w:basedOn w:val="a0"/>
    <w:rsid w:val="00DB482F"/>
  </w:style>
  <w:style w:type="paragraph" w:styleId="a9">
    <w:name w:val="List Paragraph"/>
    <w:basedOn w:val="a"/>
    <w:uiPriority w:val="34"/>
    <w:qFormat/>
    <w:rsid w:val="00E47BDE"/>
    <w:pPr>
      <w:ind w:leftChars="400" w:left="840"/>
    </w:pPr>
  </w:style>
  <w:style w:type="character" w:customStyle="1" w:styleId="spellingerror">
    <w:name w:val="spellingerror"/>
    <w:basedOn w:val="a0"/>
    <w:rsid w:val="009C318E"/>
  </w:style>
  <w:style w:type="character" w:customStyle="1" w:styleId="10">
    <w:name w:val="見出し 1 (文字)"/>
    <w:basedOn w:val="a0"/>
    <w:link w:val="1"/>
    <w:uiPriority w:val="9"/>
    <w:rsid w:val="00C0622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C0622A"/>
    <w:rPr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C0622A"/>
    <w:rPr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C0622A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C0622A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C0622A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C0622A"/>
    <w:rPr>
      <w:b/>
      <w:bCs/>
      <w:color w:val="2F5496" w:themeColor="accent1" w:themeShade="BF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C0622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c">
    <w:name w:val="表題 (文字)"/>
    <w:basedOn w:val="a0"/>
    <w:link w:val="ab"/>
    <w:uiPriority w:val="10"/>
    <w:rsid w:val="00C0622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C062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副題 (文字)"/>
    <w:basedOn w:val="a0"/>
    <w:link w:val="ad"/>
    <w:uiPriority w:val="11"/>
    <w:rsid w:val="00C0622A"/>
    <w:rPr>
      <w:caps/>
      <w:color w:val="595959" w:themeColor="text1" w:themeTint="A6"/>
      <w:spacing w:val="10"/>
      <w:sz w:val="21"/>
      <w:szCs w:val="21"/>
    </w:rPr>
  </w:style>
  <w:style w:type="character" w:styleId="af">
    <w:name w:val="Strong"/>
    <w:uiPriority w:val="22"/>
    <w:qFormat/>
    <w:rsid w:val="00C0622A"/>
    <w:rPr>
      <w:b/>
      <w:bCs/>
    </w:rPr>
  </w:style>
  <w:style w:type="character" w:styleId="af0">
    <w:name w:val="Emphasis"/>
    <w:uiPriority w:val="20"/>
    <w:qFormat/>
    <w:rsid w:val="00C0622A"/>
    <w:rPr>
      <w:caps/>
      <w:color w:val="1F3763" w:themeColor="accent1" w:themeShade="7F"/>
      <w:spacing w:val="5"/>
    </w:rPr>
  </w:style>
  <w:style w:type="paragraph" w:styleId="af1">
    <w:name w:val="Quote"/>
    <w:basedOn w:val="a"/>
    <w:next w:val="a"/>
    <w:link w:val="af2"/>
    <w:uiPriority w:val="29"/>
    <w:qFormat/>
    <w:rsid w:val="00C0622A"/>
    <w:rPr>
      <w:i/>
      <w:iCs/>
      <w:sz w:val="24"/>
      <w:szCs w:val="24"/>
    </w:rPr>
  </w:style>
  <w:style w:type="character" w:customStyle="1" w:styleId="af2">
    <w:name w:val="引用文 (文字)"/>
    <w:basedOn w:val="a0"/>
    <w:link w:val="af1"/>
    <w:uiPriority w:val="29"/>
    <w:rsid w:val="00C0622A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C0622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C0622A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C0622A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C0622A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C0622A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C0622A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C0622A"/>
    <w:rPr>
      <w:b/>
      <w:bCs/>
      <w:i/>
      <w:iC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C062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loetyr/Downloads/API&#23455;&#32722;/API&#23455;&#32722;&#12524;&#12507;&#12442;&#12540;&#12488;(4)_&#12486;&#12531;&#12501;&#12442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API実習レポート(4)_テンプレート.dotx</Template>
  <TotalTime>152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山口 純也　yamaguchi junnya</cp:lastModifiedBy>
  <cp:revision>15</cp:revision>
  <dcterms:created xsi:type="dcterms:W3CDTF">2022-01-18T05:57:00Z</dcterms:created>
  <dcterms:modified xsi:type="dcterms:W3CDTF">2022-02-17T05:32:00Z</dcterms:modified>
</cp:coreProperties>
</file>